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8FF0" w14:textId="1C12B8C4" w:rsidR="00365168" w:rsidRPr="0099500D" w:rsidRDefault="00365168" w:rsidP="0099500D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99500D">
        <w:rPr>
          <w:rFonts w:ascii="Arial" w:hAnsi="Arial" w:cs="Arial"/>
          <w:b/>
          <w:spacing w:val="-3"/>
          <w:u w:val="single"/>
        </w:rPr>
        <w:t xml:space="preserve">Case Name: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1:Demo5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4E83C3F3" w14:textId="77777777" w:rsidR="00365168" w:rsidRPr="0099500D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99500D">
        <w:rPr>
          <w:rFonts w:ascii="Arial" w:hAnsi="Arial" w:cs="Arial"/>
          <w:b/>
          <w:spacing w:val="-3"/>
          <w:u w:val="single"/>
        </w:rPr>
        <w:t xml:space="preserve">Case Number: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1:Demo2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30013258" w14:textId="25CD9E9A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spacing w:val="-3"/>
          <w:u w:val="single"/>
        </w:rPr>
      </w:pPr>
      <w:r w:rsidRPr="005B721A">
        <w:rPr>
          <w:rFonts w:ascii="Arial" w:hAnsi="Arial" w:cs="Arial"/>
          <w:spacing w:val="-3"/>
        </w:rPr>
        <w:t xml:space="preserve">Task Number:  </w:t>
      </w:r>
    </w:p>
    <w:p w14:paraId="38F5377B" w14:textId="77777777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spacing w:val="-3"/>
        </w:rPr>
      </w:pPr>
      <w:r w:rsidRPr="005B721A">
        <w:rPr>
          <w:rFonts w:ascii="Arial" w:hAnsi="Arial" w:cs="Arial"/>
          <w:spacing w:val="-3"/>
        </w:rPr>
        <w:t xml:space="preserve">Interview with </w:t>
      </w:r>
      <w:r w:rsidRPr="005B721A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5B721A">
        <w:rPr>
          <w:rFonts w:ascii="Arial" w:hAnsi="Arial" w:cs="Arial"/>
          <w:b/>
          <w:bCs/>
          <w:spacing w:val="-3"/>
          <w:u w:val="single"/>
        </w:rPr>
        <w:instrText xml:space="preserve"> DOCVARIABLE 1:Demo4</w:instrText>
      </w:r>
      <w:r w:rsidRPr="005B721A">
        <w:rPr>
          <w:rFonts w:ascii="Arial" w:hAnsi="Arial" w:cs="Arial"/>
          <w:b/>
          <w:spacing w:val="-3"/>
          <w:u w:val="single"/>
        </w:rPr>
        <w:fldChar w:fldCharType="end"/>
      </w:r>
    </w:p>
    <w:p w14:paraId="325E3789" w14:textId="77777777" w:rsidR="00365168" w:rsidRPr="005B721A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  <w:r w:rsidRPr="005B721A">
        <w:rPr>
          <w:rFonts w:ascii="Arial" w:hAnsi="Arial" w:cs="Arial"/>
          <w:spacing w:val="-3"/>
        </w:rPr>
        <w:t xml:space="preserve">Interviewer: </w:t>
      </w:r>
      <w:r w:rsidRPr="005B721A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5B721A">
        <w:rPr>
          <w:rFonts w:ascii="Arial" w:hAnsi="Arial" w:cs="Arial"/>
          <w:b/>
          <w:bCs/>
          <w:spacing w:val="-3"/>
          <w:u w:val="single"/>
        </w:rPr>
        <w:instrText xml:space="preserve"> DOCVARIABLE 1:Demo3</w:instrText>
      </w:r>
      <w:r w:rsidRPr="005B721A">
        <w:rPr>
          <w:rFonts w:ascii="Arial" w:hAnsi="Arial" w:cs="Arial"/>
          <w:b/>
          <w:spacing w:val="-3"/>
          <w:u w:val="single"/>
        </w:rPr>
        <w:fldChar w:fldCharType="end"/>
      </w:r>
    </w:p>
    <w:p w14:paraId="6385520B" w14:textId="77777777" w:rsidR="00365168" w:rsidRPr="0099500D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  <w:r w:rsidRPr="0099500D">
        <w:rPr>
          <w:rFonts w:ascii="Arial" w:hAnsi="Arial" w:cs="Arial"/>
          <w:b/>
          <w:bCs/>
          <w:spacing w:val="-3"/>
          <w:u w:val="single"/>
        </w:rPr>
        <w:t xml:space="preserve">Date of Interview:  </w:t>
      </w:r>
      <w:r w:rsidRPr="0099500D">
        <w:rPr>
          <w:rFonts w:ascii="Arial" w:hAnsi="Arial" w:cs="Arial"/>
          <w:b/>
          <w:bCs/>
          <w:spacing w:val="-3"/>
          <w:u w:val="single"/>
        </w:rPr>
        <w:fldChar w:fldCharType="begin"/>
      </w:r>
      <w:r w:rsidRPr="0099500D">
        <w:rPr>
          <w:rFonts w:ascii="Arial" w:hAnsi="Arial" w:cs="Arial"/>
          <w:b/>
          <w:bCs/>
          <w:spacing w:val="-3"/>
          <w:u w:val="single"/>
        </w:rPr>
        <w:instrText xml:space="preserve"> DOCVARIABLE 1:Demo1</w:instrText>
      </w:r>
      <w:r w:rsidRPr="0099500D">
        <w:rPr>
          <w:rFonts w:ascii="Arial" w:hAnsi="Arial" w:cs="Arial"/>
          <w:b/>
          <w:spacing w:val="-3"/>
          <w:u w:val="single"/>
        </w:rPr>
        <w:fldChar w:fldCharType="end"/>
      </w:r>
    </w:p>
    <w:p w14:paraId="0CA95095" w14:textId="77777777" w:rsidR="00365168" w:rsidRPr="00365168" w:rsidRDefault="00365168" w:rsidP="00365168">
      <w:pPr>
        <w:widowControl w:val="0"/>
        <w:spacing w:line="480" w:lineRule="auto"/>
        <w:ind w:left="2160" w:hanging="2160"/>
        <w:jc w:val="both"/>
        <w:rPr>
          <w:rFonts w:ascii="Arial" w:hAnsi="Arial" w:cs="Arial"/>
          <w:b/>
          <w:bCs/>
          <w:spacing w:val="-3"/>
          <w:u w:val="single"/>
        </w:rPr>
      </w:pPr>
    </w:p>
    <w:p w14:paraId="56851CC6" w14:textId="1A9FBAC3" w:rsidR="00365168" w:rsidRPr="005B721A" w:rsidRDefault="00365168" w:rsidP="005B721A">
      <w:pPr>
        <w:pStyle w:val="0Sac"/>
        <w:rPr>
          <w:b/>
        </w:rPr>
      </w:pPr>
      <w:r w:rsidRPr="005B721A">
        <w:rPr>
          <w:b/>
        </w:rPr>
        <w:t>Resolute Documentation Services</w:t>
      </w:r>
    </w:p>
    <w:p w14:paraId="7CCC7A1E" w14:textId="3CAD0B36" w:rsidR="00365168" w:rsidRPr="00365168" w:rsidRDefault="00365168" w:rsidP="005B721A">
      <w:pPr>
        <w:pStyle w:val="0Sac"/>
      </w:pPr>
      <w:r w:rsidRPr="00CB60FB">
        <w:t>=============================</w:t>
      </w:r>
      <w:r>
        <w:t>==============================</w:t>
      </w:r>
    </w:p>
    <w:tbl>
      <w:tblPr>
        <w:tblStyle w:val="TableGrid"/>
        <w:tblpPr w:leftFromText="180" w:rightFromText="180" w:vertAnchor="page" w:horzAnchor="margin" w:tblpY="6751"/>
        <w:tblW w:w="10624" w:type="dxa"/>
        <w:tblLook w:val="04A0" w:firstRow="1" w:lastRow="0" w:firstColumn="1" w:lastColumn="0" w:noHBand="0" w:noVBand="1"/>
      </w:tblPr>
      <w:tblGrid>
        <w:gridCol w:w="5312"/>
        <w:gridCol w:w="5312"/>
      </w:tblGrid>
      <w:tr w:rsidR="00365168" w14:paraId="6AFE00C0" w14:textId="77777777" w:rsidTr="00365168">
        <w:trPr>
          <w:trHeight w:val="6811"/>
        </w:trPr>
        <w:tc>
          <w:tcPr>
            <w:tcW w:w="53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</w:tcPr>
          <w:p w14:paraId="2C119513" w14:textId="36A05109" w:rsidR="00365168" w:rsidRDefault="00A065B0" w:rsidP="005B721A">
            <w:pPr>
              <w:pStyle w:val="0Sac"/>
            </w:pPr>
            <w:bookmarkStart w:id="0" w:name="Cursor"/>
            <w:bookmarkEnd w:id="0"/>
            <w:r>
              <w:t>HERNANDEZ: Hmmm, what’s your relation to her?</w:t>
            </w:r>
          </w:p>
          <w:p w14:paraId="21966C0D" w14:textId="3B78CE34" w:rsidR="00C02C51" w:rsidRDefault="00A065B0" w:rsidP="00A065B0">
            <w:pPr>
              <w:pStyle w:val="0Sac"/>
            </w:pPr>
            <w:r>
              <w:t>UF1: My Sister-in-law</w:t>
            </w:r>
          </w:p>
          <w:p w14:paraId="3A70B828" w14:textId="51CD55FA" w:rsidR="00C02C51" w:rsidRDefault="00A065B0" w:rsidP="005B721A">
            <w:pPr>
              <w:pStyle w:val="0Sac"/>
            </w:pPr>
            <w:r>
              <w:t>HERNANDEZ:  Sister-in law? Okay</w:t>
            </w:r>
          </w:p>
          <w:p w14:paraId="3605DE85" w14:textId="77777777" w:rsidR="00C02C51" w:rsidRDefault="00C02C51" w:rsidP="005B721A">
            <w:pPr>
              <w:pStyle w:val="0Sac"/>
            </w:pPr>
            <w:r>
              <w:t xml:space="preserve">UF1: Muaj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ntawv</w:t>
            </w:r>
            <w:proofErr w:type="spellEnd"/>
            <w:r>
              <w:t xml:space="preserve"> </w:t>
            </w:r>
            <w:proofErr w:type="spellStart"/>
            <w:r>
              <w:t>nplog</w:t>
            </w:r>
            <w:proofErr w:type="spellEnd"/>
            <w:r>
              <w:t xml:space="preserve"> </w:t>
            </w:r>
            <w:proofErr w:type="spellStart"/>
            <w:r>
              <w:t>xwb</w:t>
            </w:r>
            <w:proofErr w:type="spellEnd"/>
            <w:r>
              <w:t xml:space="preserve"> as</w:t>
            </w:r>
          </w:p>
          <w:p w14:paraId="635E1392" w14:textId="7E7E8740" w:rsidR="00C02C51" w:rsidRDefault="00C02C51" w:rsidP="005B721A">
            <w:pPr>
              <w:pStyle w:val="0Sac"/>
            </w:pPr>
            <w:r>
              <w:t>UM1:</w:t>
            </w:r>
            <w:r w:rsidR="00A065B0">
              <w:t xml:space="preserve">  It’s all in Lao, so …Hmm, but last you said your …</w:t>
            </w:r>
          </w:p>
          <w:p w14:paraId="573773E0" w14:textId="0A3ACF86" w:rsidR="00C02C51" w:rsidRDefault="00C02C51" w:rsidP="005B721A">
            <w:pPr>
              <w:pStyle w:val="0Sac"/>
            </w:pPr>
            <w:r>
              <w:t>HER</w:t>
            </w:r>
            <w:r w:rsidR="00A065B0">
              <w:t>NANDEZ:  Can you ask her what’s a phone number is for her?</w:t>
            </w:r>
          </w:p>
          <w:p w14:paraId="427063AF" w14:textId="77777777" w:rsidR="00C02C51" w:rsidRDefault="00C02C51" w:rsidP="005B721A">
            <w:pPr>
              <w:pStyle w:val="0Sac"/>
            </w:pPr>
            <w:r>
              <w:t xml:space="preserve">UM1: Koj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lej</w:t>
            </w:r>
            <w:proofErr w:type="spellEnd"/>
            <w:r>
              <w:t xml:space="preserve"> </w:t>
            </w:r>
            <w:proofErr w:type="spellStart"/>
            <w:r>
              <w:t>xov</w:t>
            </w:r>
            <w:proofErr w:type="spellEnd"/>
            <w:r>
              <w:t xml:space="preserve"> </w:t>
            </w:r>
            <w:proofErr w:type="spellStart"/>
            <w:r>
              <w:t>tooj</w:t>
            </w:r>
            <w:proofErr w:type="spellEnd"/>
            <w:r>
              <w:t xml:space="preserve"> yog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>?</w:t>
            </w:r>
          </w:p>
          <w:p w14:paraId="7C253CC2" w14:textId="726F671B" w:rsidR="00C02C51" w:rsidRDefault="00A065B0" w:rsidP="00A065B0">
            <w:pPr>
              <w:pStyle w:val="0Sac"/>
            </w:pPr>
            <w:r>
              <w:t>HERNANDEZ: If she doesn’t have her own phone, that’s fine.</w:t>
            </w:r>
          </w:p>
          <w:p w14:paraId="3B98C5F4" w14:textId="2BC61A35" w:rsidR="00C02C51" w:rsidRDefault="00A065B0" w:rsidP="00A065B0">
            <w:pPr>
              <w:pStyle w:val="0Sac"/>
            </w:pPr>
            <w:r>
              <w:t>UM1: Yeah, she’s still using just his.</w:t>
            </w:r>
          </w:p>
          <w:p w14:paraId="3AEA76FC" w14:textId="79692D49" w:rsidR="00A065B0" w:rsidRDefault="00A065B0" w:rsidP="00A065B0">
            <w:pPr>
              <w:pStyle w:val="0Sac"/>
            </w:pPr>
            <w:r>
              <w:t xml:space="preserve">HERNANDEZ: Ok, can you just ask her and try </w:t>
            </w:r>
            <w:r>
              <w:lastRenderedPageBreak/>
              <w:t>to translate in her words only? Ah, don’t add anything. I’ll ask the question. Okay? Can you ask her what happened today?</w:t>
            </w:r>
          </w:p>
          <w:p w14:paraId="69E822DE" w14:textId="2FB989F7" w:rsidR="00A065B0" w:rsidRDefault="007B15C8" w:rsidP="00A065B0">
            <w:pPr>
              <w:pStyle w:val="0Sac"/>
            </w:pPr>
            <w:r>
              <w:t xml:space="preserve">UM1: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no </w:t>
            </w:r>
            <w:proofErr w:type="spellStart"/>
            <w:r>
              <w:t>seb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koj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kuv.</w:t>
            </w:r>
          </w:p>
          <w:p w14:paraId="7BEE8EB6" w14:textId="68BFD2CB" w:rsidR="007B15C8" w:rsidRDefault="007B15C8" w:rsidP="00A065B0">
            <w:pPr>
              <w:pStyle w:val="0Sac"/>
            </w:pPr>
            <w:r>
              <w:t xml:space="preserve">UF1: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hnub</w:t>
            </w:r>
            <w:proofErr w:type="spellEnd"/>
            <w:r>
              <w:t xml:space="preserve"> no?</w:t>
            </w:r>
          </w:p>
          <w:p w14:paraId="09E5CEFC" w14:textId="59D732A4" w:rsidR="007B15C8" w:rsidRDefault="007B15C8" w:rsidP="00A065B0">
            <w:pPr>
              <w:pStyle w:val="0Sac"/>
            </w:pPr>
            <w:r>
              <w:t xml:space="preserve">UM1: Aw, es kuv </w:t>
            </w:r>
            <w:proofErr w:type="spellStart"/>
            <w:r>
              <w:t>txais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ib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lus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koj.</w:t>
            </w:r>
          </w:p>
          <w:p w14:paraId="757F68CB" w14:textId="32326B44" w:rsidR="00961D09" w:rsidRDefault="007B15C8" w:rsidP="007B15C8">
            <w:pPr>
              <w:pStyle w:val="0Sac"/>
            </w:pPr>
            <w:r>
              <w:t xml:space="preserve">UF1: Kuv tsi </w:t>
            </w:r>
            <w:proofErr w:type="spellStart"/>
            <w:r>
              <w:t>paub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thiab, </w:t>
            </w:r>
            <w:proofErr w:type="spellStart"/>
            <w:r>
              <w:t>xyov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cias</w:t>
            </w:r>
            <w:proofErr w:type="spellEnd"/>
            <w:r>
              <w:t xml:space="preserve"> li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hai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tus</w:t>
            </w:r>
            <w:proofErr w:type="spellEnd"/>
            <w:r>
              <w:t xml:space="preserve"> </w:t>
            </w:r>
            <w:proofErr w:type="spellStart"/>
            <w:r>
              <w:t>tos</w:t>
            </w:r>
            <w:proofErr w:type="spellEnd"/>
            <w:r>
              <w:t xml:space="preserve"> </w:t>
            </w:r>
            <w:proofErr w:type="spellStart"/>
            <w:r>
              <w:t>npuaj</w:t>
            </w:r>
            <w:proofErr w:type="spellEnd"/>
            <w:r>
              <w:t xml:space="preserve">, kuv </w:t>
            </w:r>
            <w:proofErr w:type="spellStart"/>
            <w:r>
              <w:t>thiaj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</w:t>
            </w:r>
            <w:proofErr w:type="spellStart"/>
            <w:r>
              <w:t>wb</w:t>
            </w:r>
            <w:proofErr w:type="spellEnd"/>
            <w:r>
              <w:t xml:space="preserve"> </w:t>
            </w:r>
            <w:proofErr w:type="spellStart"/>
            <w:r>
              <w:t>tawm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sab </w:t>
            </w:r>
            <w:proofErr w:type="spellStart"/>
            <w:r>
              <w:t>nrauv</w:t>
            </w:r>
            <w:proofErr w:type="spellEnd"/>
            <w:r>
              <w:t xml:space="preserve"> es </w:t>
            </w:r>
            <w:proofErr w:type="spellStart"/>
            <w:r>
              <w:t>txhob</w:t>
            </w:r>
            <w:proofErr w:type="spellEnd"/>
            <w:r>
              <w:t xml:space="preserve"> nyob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tsev</w:t>
            </w:r>
            <w:proofErr w:type="spellEnd"/>
            <w:r>
              <w:t>.</w:t>
            </w:r>
          </w:p>
          <w:p w14:paraId="00345FBD" w14:textId="7449823D" w:rsidR="007B15C8" w:rsidRDefault="007B15C8" w:rsidP="007B15C8">
            <w:pPr>
              <w:pStyle w:val="0Sac"/>
            </w:pPr>
            <w:r>
              <w:t>UM1: She said that I guess, he had some kind of argument with Addison.</w:t>
            </w:r>
          </w:p>
          <w:p w14:paraId="43166149" w14:textId="26C95574" w:rsidR="007B15C8" w:rsidRDefault="007B15C8" w:rsidP="007B15C8">
            <w:pPr>
              <w:pStyle w:val="0Sac"/>
            </w:pPr>
            <w:r>
              <w:t>HERNANDEZ: Okay.</w:t>
            </w:r>
          </w:p>
          <w:p w14:paraId="4A821608" w14:textId="773A0E67" w:rsidR="007B15C8" w:rsidRDefault="007B15C8" w:rsidP="007B15C8">
            <w:pPr>
              <w:pStyle w:val="0Sac"/>
              <w:jc w:val="both"/>
            </w:pPr>
            <w:r>
              <w:t>UM1: and so, she didn’t feel good about being in the house. So, she said let’s go out and she ran back into bedroom</w:t>
            </w:r>
            <w:r w:rsidR="009738C0">
              <w:t xml:space="preserve"> and </w:t>
            </w:r>
            <w:r>
              <w:t>grabbed her purse. And then, she came out the door, and then hold on.</w:t>
            </w:r>
          </w:p>
          <w:p w14:paraId="09477118" w14:textId="3DAA5907" w:rsidR="009738C0" w:rsidRDefault="00324900" w:rsidP="007B15C8">
            <w:pPr>
              <w:pStyle w:val="0Sac"/>
              <w:jc w:val="both"/>
            </w:pPr>
            <w:r>
              <w:t xml:space="preserve">UM1: </w:t>
            </w:r>
            <w:r w:rsidR="006010F5">
              <w:t xml:space="preserve"> </w:t>
            </w:r>
            <w:r w:rsidR="006010F5">
              <w:t xml:space="preserve">Wb </w:t>
            </w:r>
            <w:proofErr w:type="spellStart"/>
            <w:r w:rsidR="006010F5">
              <w:t>tawm</w:t>
            </w:r>
            <w:proofErr w:type="spellEnd"/>
            <w:r w:rsidR="006010F5">
              <w:t xml:space="preserve"> </w:t>
            </w:r>
            <w:proofErr w:type="spellStart"/>
            <w:r w:rsidR="006010F5">
              <w:t>mus</w:t>
            </w:r>
            <w:proofErr w:type="spellEnd"/>
            <w:r w:rsidR="006010F5">
              <w:t xml:space="preserve"> </w:t>
            </w:r>
            <w:proofErr w:type="spellStart"/>
            <w:r w:rsidR="006010F5">
              <w:t>rau</w:t>
            </w:r>
            <w:proofErr w:type="spellEnd"/>
            <w:r w:rsidR="006010F5">
              <w:t xml:space="preserve"> ntawm qhov </w:t>
            </w:r>
            <w:proofErr w:type="spellStart"/>
            <w:r w:rsidR="006010F5">
              <w:t>nrooj</w:t>
            </w:r>
            <w:proofErr w:type="spellEnd"/>
            <w:r w:rsidR="006010F5">
              <w:t xml:space="preserve"> </w:t>
            </w:r>
            <w:proofErr w:type="spellStart"/>
            <w:r w:rsidR="006010F5">
              <w:t>ces</w:t>
            </w:r>
            <w:proofErr w:type="spellEnd"/>
            <w:r w:rsidR="006010F5">
              <w:t xml:space="preserve"> </w:t>
            </w:r>
            <w:proofErr w:type="spellStart"/>
            <w:r w:rsidR="006010F5">
              <w:t>nws</w:t>
            </w:r>
            <w:proofErr w:type="spellEnd"/>
            <w:r w:rsidR="006010F5">
              <w:t xml:space="preserve"> </w:t>
            </w:r>
            <w:proofErr w:type="spellStart"/>
            <w:r w:rsidR="006010F5">
              <w:t>cias</w:t>
            </w:r>
            <w:proofErr w:type="spellEnd"/>
            <w:r w:rsidR="006010F5">
              <w:t xml:space="preserve"> li </w:t>
            </w:r>
            <w:proofErr w:type="spellStart"/>
            <w:r w:rsidR="006010F5">
              <w:t>hais</w:t>
            </w:r>
            <w:proofErr w:type="spellEnd"/>
            <w:r w:rsidR="006010F5">
              <w:t xml:space="preserve"> </w:t>
            </w:r>
            <w:proofErr w:type="spellStart"/>
            <w:r w:rsidR="006010F5">
              <w:t>tias</w:t>
            </w:r>
            <w:proofErr w:type="spellEnd"/>
            <w:r w:rsidR="006010F5">
              <w:t xml:space="preserve"> kuv </w:t>
            </w:r>
            <w:proofErr w:type="spellStart"/>
            <w:r w:rsidR="006010F5">
              <w:t>nyiag</w:t>
            </w:r>
            <w:proofErr w:type="spellEnd"/>
            <w:r w:rsidR="006010F5">
              <w:t xml:space="preserve"> </w:t>
            </w:r>
            <w:proofErr w:type="spellStart"/>
            <w:r w:rsidR="006010F5">
              <w:t>nws</w:t>
            </w:r>
            <w:proofErr w:type="spellEnd"/>
            <w:r w:rsidR="006010F5">
              <w:t xml:space="preserve"> li </w:t>
            </w:r>
            <w:proofErr w:type="spellStart"/>
            <w:r w:rsidR="006010F5">
              <w:t>nyiaj</w:t>
            </w:r>
            <w:proofErr w:type="spellEnd"/>
            <w:r w:rsidR="006010F5">
              <w:t xml:space="preserve"> lawm es </w:t>
            </w:r>
            <w:proofErr w:type="spellStart"/>
            <w:r w:rsidR="006010F5">
              <w:t>kom</w:t>
            </w:r>
            <w:proofErr w:type="spellEnd"/>
            <w:r w:rsidR="006010F5">
              <w:t xml:space="preserve"> kuv </w:t>
            </w:r>
            <w:proofErr w:type="spellStart"/>
            <w:r w:rsidR="006010F5">
              <w:t>cias</w:t>
            </w:r>
            <w:proofErr w:type="spellEnd"/>
            <w:r w:rsidR="006010F5">
              <w:t xml:space="preserve"> li muaj kuv </w:t>
            </w:r>
            <w:proofErr w:type="spellStart"/>
            <w:r w:rsidR="006010F5">
              <w:t>lis</w:t>
            </w:r>
            <w:proofErr w:type="spellEnd"/>
            <w:r w:rsidR="006010F5">
              <w:t xml:space="preserve"> </w:t>
            </w:r>
            <w:proofErr w:type="spellStart"/>
            <w:r w:rsidR="006010F5">
              <w:t>nyiaj</w:t>
            </w:r>
            <w:proofErr w:type="spellEnd"/>
            <w:r w:rsidR="006010F5">
              <w:t xml:space="preserve"> lawm, es </w:t>
            </w:r>
            <w:proofErr w:type="spellStart"/>
            <w:r w:rsidR="006010F5">
              <w:t>kom</w:t>
            </w:r>
            <w:proofErr w:type="spellEnd"/>
            <w:r w:rsidR="006010F5">
              <w:t xml:space="preserve"> kuv </w:t>
            </w:r>
            <w:proofErr w:type="spellStart"/>
            <w:r w:rsidR="006010F5">
              <w:t>cias</w:t>
            </w:r>
            <w:proofErr w:type="spellEnd"/>
            <w:r w:rsidR="006010F5">
              <w:t xml:space="preserve"> </w:t>
            </w:r>
            <w:proofErr w:type="spellStart"/>
            <w:r w:rsidR="006010F5">
              <w:t>lis</w:t>
            </w:r>
            <w:proofErr w:type="spellEnd"/>
            <w:r w:rsidR="006010F5">
              <w:t xml:space="preserve"> </w:t>
            </w:r>
            <w:proofErr w:type="spellStart"/>
            <w:r w:rsidR="006010F5">
              <w:t>muab</w:t>
            </w:r>
            <w:proofErr w:type="spellEnd"/>
            <w:r w:rsidR="006010F5">
              <w:t xml:space="preserve"> kuv </w:t>
            </w:r>
            <w:proofErr w:type="spellStart"/>
            <w:r w:rsidR="006010F5">
              <w:t>lis</w:t>
            </w:r>
            <w:proofErr w:type="spellEnd"/>
            <w:r w:rsidR="006010F5">
              <w:t xml:space="preserve"> </w:t>
            </w:r>
            <w:proofErr w:type="spellStart"/>
            <w:r w:rsidR="006010F5">
              <w:t>nyiaj</w:t>
            </w:r>
            <w:proofErr w:type="spellEnd"/>
            <w:r w:rsidR="006010F5">
              <w:t xml:space="preserve"> </w:t>
            </w:r>
            <w:proofErr w:type="spellStart"/>
            <w:r w:rsidR="006010F5">
              <w:t>rau</w:t>
            </w:r>
            <w:proofErr w:type="spellEnd"/>
            <w:r w:rsidR="006010F5">
              <w:t xml:space="preserve"> </w:t>
            </w:r>
            <w:proofErr w:type="spellStart"/>
            <w:r w:rsidR="006010F5">
              <w:t>nws</w:t>
            </w:r>
            <w:proofErr w:type="spellEnd"/>
            <w:r w:rsidR="006010F5">
              <w:t>.</w:t>
            </w:r>
          </w:p>
          <w:p w14:paraId="5349F06F" w14:textId="07BF83DB" w:rsidR="007B15C8" w:rsidRDefault="009738C0" w:rsidP="007B15C8">
            <w:pPr>
              <w:pStyle w:val="0Sac"/>
            </w:pPr>
            <w:r>
              <w:t xml:space="preserve">UF1: Tag </w:t>
            </w:r>
            <w:proofErr w:type="spellStart"/>
            <w:r>
              <w:t>lis</w:t>
            </w:r>
            <w:proofErr w:type="spellEnd"/>
            <w:r>
              <w:t xml:space="preserve"> ntawm </w:t>
            </w:r>
            <w:proofErr w:type="spellStart"/>
            <w:r>
              <w:t>ces</w:t>
            </w:r>
            <w:proofErr w:type="spellEnd"/>
            <w:r>
              <w:t xml:space="preserve"> kuv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nyob ntawm qhov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ntawm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tsas</w:t>
            </w:r>
            <w:proofErr w:type="spellEnd"/>
            <w:r>
              <w:t xml:space="preserve"> </w:t>
            </w:r>
            <w:proofErr w:type="spellStart"/>
            <w:r>
              <w:t>taub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kuv, </w:t>
            </w:r>
            <w:proofErr w:type="spellStart"/>
            <w:r>
              <w:t>ces</w:t>
            </w:r>
            <w:proofErr w:type="spellEnd"/>
            <w:r>
              <w:t xml:space="preserve"> kuv </w:t>
            </w:r>
            <w:proofErr w:type="spellStart"/>
            <w:r>
              <w:t>tshai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>.</w:t>
            </w:r>
          </w:p>
          <w:p w14:paraId="5699BF45" w14:textId="369FCD8B" w:rsidR="007B15C8" w:rsidRDefault="009738C0" w:rsidP="007B15C8">
            <w:pPr>
              <w:pStyle w:val="0Sac"/>
            </w:pPr>
            <w:r>
              <w:t>UM1: So, he accused her of stealing his money and then, she’d better give it back to him, and she needs to give it back to him, and she said no, I haven’t touched your money, don’t know anything about your money.</w:t>
            </w:r>
          </w:p>
          <w:p w14:paraId="2B9D2623" w14:textId="7F580803" w:rsidR="009738C0" w:rsidRDefault="00966665" w:rsidP="007B15C8">
            <w:pPr>
              <w:pStyle w:val="0Sac"/>
            </w:pPr>
            <w:r>
              <w:t xml:space="preserve">UF1: Tag </w:t>
            </w:r>
            <w:proofErr w:type="spellStart"/>
            <w:r>
              <w:t>lis</w:t>
            </w:r>
            <w:proofErr w:type="spellEnd"/>
            <w:r>
              <w:t xml:space="preserve"> ntawm </w:t>
            </w:r>
            <w:proofErr w:type="spellStart"/>
            <w:r>
              <w:t>ces</w:t>
            </w:r>
            <w:proofErr w:type="spellEnd"/>
            <w:r>
              <w:t xml:space="preserve"> kuv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ntej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nyob ntawm qhov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zaum</w:t>
            </w:r>
            <w:proofErr w:type="spellEnd"/>
            <w:r>
              <w:t xml:space="preserve"> ntawm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tsas</w:t>
            </w:r>
            <w:proofErr w:type="spellEnd"/>
            <w:r>
              <w:t xml:space="preserve"> </w:t>
            </w:r>
            <w:proofErr w:type="spellStart"/>
            <w:r>
              <w:t>taub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kuv, </w:t>
            </w:r>
            <w:proofErr w:type="spellStart"/>
            <w:r>
              <w:t>ces</w:t>
            </w:r>
            <w:proofErr w:type="spellEnd"/>
            <w:r>
              <w:t xml:space="preserve"> kuv </w:t>
            </w:r>
            <w:proofErr w:type="spellStart"/>
            <w:r>
              <w:t>tshai</w:t>
            </w:r>
            <w:proofErr w:type="spellEnd"/>
            <w:r>
              <w:t xml:space="preserve">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hais</w:t>
            </w:r>
            <w:proofErr w:type="spellEnd"/>
            <w:r>
              <w:t xml:space="preserve"> </w:t>
            </w:r>
            <w:proofErr w:type="spellStart"/>
            <w:r>
              <w:t>tias</w:t>
            </w:r>
            <w:proofErr w:type="spellEnd"/>
            <w:r>
              <w:t>.</w:t>
            </w:r>
          </w:p>
          <w:p w14:paraId="6F38531F" w14:textId="74242F34" w:rsidR="00966665" w:rsidRDefault="00966665" w:rsidP="007B15C8">
            <w:pPr>
              <w:pStyle w:val="0Sac"/>
            </w:pPr>
            <w:r>
              <w:t>UM1: So, as he she tried to step out of doorway, he picked up a knife and he was going to stab him.</w:t>
            </w:r>
          </w:p>
          <w:p w14:paraId="2B33D0AF" w14:textId="5C0692E0" w:rsidR="00966665" w:rsidRDefault="00966665" w:rsidP="007B15C8">
            <w:pPr>
              <w:pStyle w:val="0Sac"/>
            </w:pPr>
            <w:r>
              <w:t>HERNANDEZ: Okay, one spot right there?</w:t>
            </w:r>
          </w:p>
          <w:p w14:paraId="033D8987" w14:textId="6DE0F17A" w:rsidR="00966665" w:rsidRDefault="00966665" w:rsidP="007B15C8">
            <w:pPr>
              <w:pStyle w:val="0Sac"/>
            </w:pPr>
            <w:r>
              <w:t>UM1: Yes.</w:t>
            </w:r>
          </w:p>
          <w:p w14:paraId="65F758E7" w14:textId="77777777" w:rsidR="00966665" w:rsidRDefault="00966665" w:rsidP="00966665">
            <w:pPr>
              <w:pStyle w:val="0Sac"/>
              <w:jc w:val="both"/>
            </w:pPr>
            <w:r>
              <w:t>HERNANDEZ: So, as she was going to step out. Where?</w:t>
            </w:r>
          </w:p>
          <w:p w14:paraId="5B9CE75F" w14:textId="3B60065D" w:rsidR="00966665" w:rsidRDefault="00966665" w:rsidP="00966665">
            <w:pPr>
              <w:pStyle w:val="0Sac"/>
              <w:jc w:val="both"/>
            </w:pPr>
            <w:r>
              <w:t>UM1: The front door.</w:t>
            </w:r>
          </w:p>
          <w:p w14:paraId="7B1A18CF" w14:textId="02B8AC03" w:rsidR="00966665" w:rsidRDefault="00966665" w:rsidP="00966665">
            <w:pPr>
              <w:pStyle w:val="0Sac"/>
              <w:jc w:val="both"/>
            </w:pPr>
            <w:r>
              <w:t>HERNANDEZ: The front door. The front, this front right here?</w:t>
            </w:r>
          </w:p>
          <w:p w14:paraId="7FD4EE17" w14:textId="2CE5E1D5" w:rsidR="00966665" w:rsidRDefault="00966665" w:rsidP="00966665">
            <w:pPr>
              <w:pStyle w:val="0Sac"/>
              <w:jc w:val="both"/>
            </w:pPr>
            <w:r>
              <w:t>UM1: Yes.</w:t>
            </w:r>
          </w:p>
          <w:p w14:paraId="0A156167" w14:textId="701B005E" w:rsidR="00966665" w:rsidRDefault="00966665" w:rsidP="00966665">
            <w:pPr>
              <w:pStyle w:val="0Sac"/>
              <w:jc w:val="both"/>
            </w:pPr>
            <w:r>
              <w:t>HERNANDEZ: And then, where was he in relation to her?</w:t>
            </w:r>
          </w:p>
          <w:p w14:paraId="47756119" w14:textId="6F4020A4" w:rsidR="00966665" w:rsidRDefault="000A3BD5" w:rsidP="00966665">
            <w:pPr>
              <w:pStyle w:val="0Sac"/>
              <w:jc w:val="both"/>
            </w:pPr>
            <w:r>
              <w:lastRenderedPageBreak/>
              <w:t xml:space="preserve">UM1: 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koj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qhia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 xml:space="preserve"> </w:t>
            </w:r>
            <w:proofErr w:type="spellStart"/>
            <w:r>
              <w:t>seb</w:t>
            </w:r>
            <w:proofErr w:type="spellEnd"/>
            <w:r>
              <w:t xml:space="preserve"> koj nyob qhov twg, nyob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 xml:space="preserve"> ntawm qhov </w:t>
            </w:r>
            <w:proofErr w:type="spellStart"/>
            <w:r>
              <w:t>nrooj</w:t>
            </w:r>
            <w:proofErr w:type="spellEnd"/>
            <w:r>
              <w:t>.</w:t>
            </w:r>
          </w:p>
          <w:p w14:paraId="5B26E522" w14:textId="7E313CD0" w:rsidR="00966665" w:rsidRDefault="00966665" w:rsidP="00966665">
            <w:pPr>
              <w:pStyle w:val="0Sac"/>
              <w:jc w:val="both"/>
            </w:pPr>
            <w:r>
              <w:t xml:space="preserve">UF1: Kuv nyob ntawm </w:t>
            </w:r>
            <w:proofErr w:type="spellStart"/>
            <w:r>
              <w:t>nov.</w:t>
            </w:r>
            <w:proofErr w:type="spellEnd"/>
          </w:p>
          <w:p w14:paraId="4D95B9FA" w14:textId="77777777" w:rsidR="003A22F9" w:rsidRDefault="003A22F9" w:rsidP="00966665">
            <w:pPr>
              <w:pStyle w:val="0Sac"/>
              <w:jc w:val="both"/>
            </w:pPr>
          </w:p>
          <w:p w14:paraId="55D74490" w14:textId="77777777" w:rsidR="003A22F9" w:rsidRDefault="003A22F9" w:rsidP="003A22F9">
            <w:pPr>
              <w:pStyle w:val="0Sac"/>
              <w:jc w:val="both"/>
            </w:pPr>
            <w:r>
              <w:t>UM1: Can she just show you?</w:t>
            </w:r>
          </w:p>
          <w:p w14:paraId="6FDDB126" w14:textId="5FA2CAEF" w:rsidR="003A22F9" w:rsidRDefault="003A22F9" w:rsidP="00966665">
            <w:pPr>
              <w:pStyle w:val="0Sac"/>
              <w:jc w:val="both"/>
            </w:pPr>
            <w:r>
              <w:t>HERNANDEZ: Yeah. That’s fine.</w:t>
            </w:r>
          </w:p>
          <w:p w14:paraId="03500A6B" w14:textId="39E94A81" w:rsidR="003A22F9" w:rsidRDefault="00513D52" w:rsidP="00966665">
            <w:pPr>
              <w:pStyle w:val="0Sac"/>
              <w:jc w:val="both"/>
            </w:pPr>
            <w:r>
              <w:t>UM1: Yog lawm qhov ntawm zoo.</w:t>
            </w:r>
          </w:p>
          <w:p w14:paraId="536B3CAD" w14:textId="7A4DCED4" w:rsidR="003A22F9" w:rsidRDefault="00513D52" w:rsidP="00966665">
            <w:pPr>
              <w:pStyle w:val="0Sac"/>
              <w:jc w:val="both"/>
            </w:pPr>
            <w:r>
              <w:t xml:space="preserve">UF1: Yog </w:t>
            </w:r>
            <w:proofErr w:type="spellStart"/>
            <w:r>
              <w:t>lis</w:t>
            </w:r>
            <w:proofErr w:type="spellEnd"/>
            <w:r>
              <w:t xml:space="preserve"> ntawm, </w:t>
            </w:r>
            <w:proofErr w:type="spellStart"/>
            <w:r>
              <w:t>nws</w:t>
            </w:r>
            <w:proofErr w:type="spellEnd"/>
            <w:r>
              <w:t xml:space="preserve"> tau </w:t>
            </w:r>
            <w:proofErr w:type="spellStart"/>
            <w:r>
              <w:t>sawv</w:t>
            </w:r>
            <w:proofErr w:type="spellEnd"/>
            <w:r>
              <w:t xml:space="preserve"> ntawm no thiab Jason tau </w:t>
            </w:r>
            <w:proofErr w:type="spellStart"/>
            <w:r>
              <w:t>sawv</w:t>
            </w:r>
            <w:proofErr w:type="spellEnd"/>
            <w:r>
              <w:t xml:space="preserve"> ntawm no.</w:t>
            </w:r>
          </w:p>
          <w:p w14:paraId="56EA147A" w14:textId="4215B925" w:rsidR="00966665" w:rsidRDefault="003A22F9" w:rsidP="00966665">
            <w:pPr>
              <w:pStyle w:val="0Sac"/>
              <w:jc w:val="both"/>
            </w:pPr>
            <w:r>
              <w:t>UF2: So, she was standing here and then Jason was standing right here.</w:t>
            </w:r>
          </w:p>
          <w:p w14:paraId="4EEE211A" w14:textId="77777777" w:rsidR="00D41AF2" w:rsidRDefault="00D41AF2" w:rsidP="00D41AF2">
            <w:pPr>
              <w:pStyle w:val="0Sac"/>
              <w:jc w:val="both"/>
            </w:pPr>
            <w:r>
              <w:t>HERNANDEZ: Uh huh. Okay. So, she was over her?</w:t>
            </w:r>
          </w:p>
          <w:p w14:paraId="4F764FCA" w14:textId="532E47C7" w:rsidR="00D41AF2" w:rsidRDefault="00413C85" w:rsidP="00D41AF2">
            <w:pPr>
              <w:pStyle w:val="0Sac"/>
              <w:jc w:val="both"/>
            </w:pPr>
            <w:r>
              <w:t xml:space="preserve">UF1: </w:t>
            </w:r>
            <w:r w:rsidRPr="002857F0">
              <w:t xml:space="preserve"> </w:t>
            </w:r>
            <w:r w:rsidRPr="002857F0">
              <w:t xml:space="preserve">Yog lawm, yog li </w:t>
            </w:r>
            <w:proofErr w:type="spellStart"/>
            <w:r w:rsidRPr="002857F0">
              <w:t>nws</w:t>
            </w:r>
            <w:proofErr w:type="spellEnd"/>
            <w:r w:rsidRPr="002857F0">
              <w:t xml:space="preserve"> tau </w:t>
            </w:r>
            <w:proofErr w:type="spellStart"/>
            <w:r w:rsidRPr="002857F0">
              <w:t>sawv</w:t>
            </w:r>
            <w:proofErr w:type="spellEnd"/>
            <w:r w:rsidRPr="002857F0">
              <w:t xml:space="preserve"> qhov chaw koj nyob thiab qhov no yog </w:t>
            </w:r>
            <w:proofErr w:type="spellStart"/>
            <w:r w:rsidRPr="002857F0">
              <w:t>rau</w:t>
            </w:r>
            <w:proofErr w:type="spellEnd"/>
            <w:r w:rsidRPr="002857F0">
              <w:t xml:space="preserve"> Jason</w:t>
            </w:r>
            <w:r>
              <w:t>.</w:t>
            </w:r>
          </w:p>
          <w:p w14:paraId="2A69C004" w14:textId="7EF7CD3F" w:rsidR="00D41AF2" w:rsidRDefault="00D41AF2" w:rsidP="00D41AF2">
            <w:pPr>
              <w:pStyle w:val="0Sac"/>
              <w:jc w:val="both"/>
            </w:pPr>
            <w:r>
              <w:t>UF2: Yeah, so she was standing where you’re at and this is for where Jason was.</w:t>
            </w:r>
          </w:p>
          <w:p w14:paraId="3E2DD2AB" w14:textId="276F9211" w:rsidR="00D41AF2" w:rsidRDefault="000423A3" w:rsidP="00D41AF2">
            <w:pPr>
              <w:pStyle w:val="0Sac"/>
              <w:jc w:val="both"/>
            </w:pPr>
            <w:r>
              <w:t xml:space="preserve">UF1: Kuv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khaus</w:t>
            </w:r>
            <w:proofErr w:type="spellEnd"/>
            <w:r>
              <w:t xml:space="preserve">, es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tsas</w:t>
            </w:r>
            <w:proofErr w:type="spellEnd"/>
            <w:r>
              <w:t xml:space="preserve"> </w:t>
            </w:r>
            <w:proofErr w:type="spellStart"/>
            <w:r>
              <w:t>raim</w:t>
            </w:r>
            <w:proofErr w:type="spellEnd"/>
          </w:p>
          <w:p w14:paraId="566CA046" w14:textId="0C92629A" w:rsidR="003A22F9" w:rsidRDefault="007115C5" w:rsidP="00966665">
            <w:pPr>
              <w:pStyle w:val="0Sac"/>
              <w:jc w:val="both"/>
            </w:pPr>
            <w:r>
              <w:t>UF2: So, so she was going to, the reason why she’s standing there is because she was going to grab her sandals there.</w:t>
            </w:r>
          </w:p>
          <w:p w14:paraId="05A1003A" w14:textId="77777777" w:rsidR="007115C5" w:rsidRDefault="007115C5" w:rsidP="007115C5">
            <w:pPr>
              <w:pStyle w:val="0Sac"/>
              <w:jc w:val="both"/>
            </w:pPr>
            <w:r>
              <w:t>HERNANDEZ: Okay.</w:t>
            </w:r>
          </w:p>
          <w:p w14:paraId="66DD63E4" w14:textId="216210E4" w:rsidR="007115C5" w:rsidRDefault="007115C5" w:rsidP="007115C5">
            <w:pPr>
              <w:pStyle w:val="0Sac"/>
              <w:jc w:val="both"/>
            </w:pPr>
            <w:r>
              <w:t xml:space="preserve">UF2: and they saw he was standing here, so he was, so he pulled out the knife and hold it like </w:t>
            </w:r>
            <w:r>
              <w:lastRenderedPageBreak/>
              <w:t>this so she couldn’t get on time to wear her slippers. So, she just took off.</w:t>
            </w:r>
          </w:p>
          <w:p w14:paraId="4A2EC9BA" w14:textId="7DCFBDBC" w:rsidR="007115C5" w:rsidRDefault="007115C5" w:rsidP="007115C5">
            <w:pPr>
              <w:pStyle w:val="0Sac"/>
              <w:jc w:val="both"/>
            </w:pPr>
            <w:r>
              <w:t>HERNANDEZ: and then she ran off</w:t>
            </w:r>
            <w:r w:rsidRPr="000D5565">
              <w:t xml:space="preserve"> </w:t>
            </w:r>
            <w:r>
              <w:t>like that?</w:t>
            </w:r>
          </w:p>
          <w:p w14:paraId="25AECD1C" w14:textId="4230135A" w:rsidR="007115C5" w:rsidRDefault="007115C5" w:rsidP="007115C5">
            <w:pPr>
              <w:pStyle w:val="0Sac"/>
              <w:jc w:val="both"/>
            </w:pPr>
            <w:r>
              <w:t>UF2: She ran off.</w:t>
            </w:r>
          </w:p>
          <w:p w14:paraId="496349AC" w14:textId="1F0A71E7" w:rsidR="007115C5" w:rsidRDefault="007115C5" w:rsidP="007115C5">
            <w:pPr>
              <w:pStyle w:val="0Sac"/>
              <w:jc w:val="both"/>
            </w:pPr>
            <w:r>
              <w:t>HERNANDEZ: Okay. Where was her husband, partner?</w:t>
            </w:r>
          </w:p>
          <w:p w14:paraId="6EC0753F" w14:textId="55236DA8" w:rsidR="007115C5" w:rsidRDefault="007115C5" w:rsidP="007115C5">
            <w:pPr>
              <w:pStyle w:val="0Sac"/>
              <w:jc w:val="both"/>
            </w:pPr>
            <w:r>
              <w:t>UF2: He was over.</w:t>
            </w:r>
          </w:p>
          <w:p w14:paraId="4B32A5DD" w14:textId="7F6F0CDB" w:rsidR="007115C5" w:rsidRDefault="007115C5" w:rsidP="007115C5">
            <w:pPr>
              <w:pStyle w:val="0Sac"/>
              <w:jc w:val="both"/>
            </w:pPr>
            <w:r>
              <w:t>HERNANDEZ: Okay.</w:t>
            </w:r>
          </w:p>
          <w:p w14:paraId="6AC04A24" w14:textId="422D0ECA" w:rsidR="007115C5" w:rsidRDefault="007115C5" w:rsidP="007115C5">
            <w:pPr>
              <w:pStyle w:val="0Sac"/>
              <w:jc w:val="both"/>
            </w:pPr>
            <w:r>
              <w:t>UF2: Yeah.</w:t>
            </w:r>
          </w:p>
          <w:p w14:paraId="559D3598" w14:textId="3D704B96" w:rsidR="007115C5" w:rsidRDefault="007115C5" w:rsidP="007115C5">
            <w:pPr>
              <w:pStyle w:val="0Sac"/>
              <w:jc w:val="both"/>
            </w:pPr>
            <w:r>
              <w:t>HERNANDEZ: All right. Did he see what happened?</w:t>
            </w:r>
          </w:p>
          <w:p w14:paraId="181099B4" w14:textId="157E4D47" w:rsidR="007115C5" w:rsidRDefault="00DE74D7" w:rsidP="007115C5">
            <w:pPr>
              <w:pStyle w:val="0Sac"/>
              <w:jc w:val="both"/>
            </w:pPr>
            <w:r>
              <w:t xml:space="preserve">UF2: </w:t>
            </w:r>
            <w:proofErr w:type="spellStart"/>
            <w:r>
              <w:t>Thaum</w:t>
            </w:r>
            <w:proofErr w:type="spellEnd"/>
            <w:r>
              <w:t xml:space="preserve"> kuv </w:t>
            </w:r>
            <w:proofErr w:type="spellStart"/>
            <w:r>
              <w:t>dhias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dhias</w:t>
            </w:r>
            <w:proofErr w:type="spellEnd"/>
            <w:r>
              <w:t xml:space="preserve"> </w:t>
            </w:r>
            <w:proofErr w:type="spellStart"/>
            <w:r>
              <w:t>caum</w:t>
            </w:r>
            <w:proofErr w:type="spellEnd"/>
            <w:r>
              <w:t xml:space="preserve"> kuv </w:t>
            </w:r>
            <w:proofErr w:type="spellStart"/>
            <w:r>
              <w:t>qab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zoo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, </w:t>
            </w:r>
            <w:proofErr w:type="spellStart"/>
            <w:r>
              <w:t>yeej</w:t>
            </w:r>
            <w:proofErr w:type="spellEnd"/>
            <w:r>
              <w:t xml:space="preserve"> pom </w:t>
            </w:r>
            <w:proofErr w:type="spellStart"/>
            <w:r>
              <w:t>kawg</w:t>
            </w:r>
            <w:proofErr w:type="spellEnd"/>
            <w:r>
              <w:t>.</w:t>
            </w:r>
          </w:p>
          <w:p w14:paraId="624D3195" w14:textId="31760EFE" w:rsidR="007115C5" w:rsidRDefault="00DE74D7" w:rsidP="007115C5">
            <w:pPr>
              <w:pStyle w:val="0Sac"/>
              <w:jc w:val="both"/>
            </w:pPr>
            <w:r>
              <w:t xml:space="preserve">UF1: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muaj </w:t>
            </w:r>
            <w:proofErr w:type="spellStart"/>
            <w:r>
              <w:t>nraj</w:t>
            </w:r>
            <w:proofErr w:type="spellEnd"/>
            <w:r>
              <w:t xml:space="preserve"> </w:t>
            </w:r>
            <w:proofErr w:type="spellStart"/>
            <w:r>
              <w:t>riam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ntawm.</w:t>
            </w:r>
          </w:p>
          <w:p w14:paraId="66E6271F" w14:textId="77777777" w:rsidR="007115C5" w:rsidRDefault="007115C5" w:rsidP="00966665">
            <w:pPr>
              <w:pStyle w:val="0Sac"/>
              <w:jc w:val="both"/>
            </w:pPr>
            <w:r>
              <w:t>UF2: So, she’s saying that, hmmm, her husband was over there drinking water</w:t>
            </w:r>
          </w:p>
          <w:p w14:paraId="5B23D251" w14:textId="7B8AF31E" w:rsidR="007115C5" w:rsidRDefault="007115C5" w:rsidP="00966665">
            <w:pPr>
              <w:pStyle w:val="0Sac"/>
              <w:jc w:val="both"/>
            </w:pPr>
            <w:r>
              <w:t>HERNANDEZ: Uh huh.</w:t>
            </w:r>
          </w:p>
          <w:p w14:paraId="634DFE97" w14:textId="3FCB0B7E" w:rsidR="007115C5" w:rsidRDefault="007115C5" w:rsidP="00966665">
            <w:pPr>
              <w:pStyle w:val="0Sac"/>
              <w:jc w:val="both"/>
            </w:pPr>
            <w:r>
              <w:t xml:space="preserve"> UF2: and she doesn’t know if he did saw what happened or not, but when she took off running out, he did run after. Yeah.</w:t>
            </w:r>
          </w:p>
          <w:p w14:paraId="32A0F83D" w14:textId="77777777" w:rsidR="007115C5" w:rsidRDefault="007115C5" w:rsidP="007115C5">
            <w:pPr>
              <w:pStyle w:val="0Sac"/>
              <w:jc w:val="both"/>
            </w:pPr>
            <w:r>
              <w:t>HERNANDEZ: Okay, so and then Can you… I know you showed me but can you verify and ask her if she raised, if he raised a knife up like this?</w:t>
            </w:r>
          </w:p>
          <w:p w14:paraId="3D3C306E" w14:textId="1EAE01B0" w:rsidR="007115C5" w:rsidRDefault="00AC5A2D" w:rsidP="007115C5">
            <w:pPr>
              <w:pStyle w:val="0Sac"/>
              <w:jc w:val="both"/>
            </w:pPr>
            <w:r>
              <w:lastRenderedPageBreak/>
              <w:t xml:space="preserve">UF2: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no ho,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 xml:space="preserve"> </w:t>
            </w:r>
            <w:proofErr w:type="spellStart"/>
            <w:r>
              <w:t>lis</w:t>
            </w:r>
            <w:proofErr w:type="spellEnd"/>
            <w:r>
              <w:t xml:space="preserve"> no kuv </w:t>
            </w:r>
            <w:proofErr w:type="spellStart"/>
            <w:r>
              <w:t>thiaj</w:t>
            </w:r>
            <w:proofErr w:type="spellEnd"/>
            <w:r>
              <w:t xml:space="preserve"> li </w:t>
            </w:r>
            <w:proofErr w:type="spellStart"/>
            <w:r>
              <w:t>dhias</w:t>
            </w:r>
            <w:proofErr w:type="spellEnd"/>
            <w:r>
              <w:t>.</w:t>
            </w:r>
          </w:p>
          <w:p w14:paraId="491ABE88" w14:textId="3AD890D1" w:rsidR="007115C5" w:rsidRDefault="00AC5A2D" w:rsidP="007115C5">
            <w:pPr>
              <w:pStyle w:val="0Sac"/>
              <w:jc w:val="both"/>
            </w:pPr>
            <w:r>
              <w:t xml:space="preserve">UF1: Yog, </w:t>
            </w:r>
            <w:proofErr w:type="spellStart"/>
            <w:r>
              <w:t>nrog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hniav</w:t>
            </w:r>
            <w:proofErr w:type="spellEnd"/>
            <w:r>
              <w:t xml:space="preserve"> zoo li no.</w:t>
            </w:r>
          </w:p>
          <w:p w14:paraId="16D6344C" w14:textId="77777777" w:rsidR="007115C5" w:rsidRDefault="007115C5" w:rsidP="00966665">
            <w:pPr>
              <w:pStyle w:val="0Sac"/>
              <w:jc w:val="both"/>
            </w:pPr>
          </w:p>
          <w:p w14:paraId="646182A1" w14:textId="77777777" w:rsidR="007115C5" w:rsidRDefault="007115C5" w:rsidP="007115C5">
            <w:pPr>
              <w:pStyle w:val="0Sac"/>
              <w:jc w:val="both"/>
            </w:pPr>
            <w:r>
              <w:t>HERNANDEZ: Can you ask her with the blade up?</w:t>
            </w:r>
          </w:p>
          <w:p w14:paraId="040C5A7B" w14:textId="4B4DF098" w:rsidR="006A3C42" w:rsidRDefault="006A3C42" w:rsidP="007115C5">
            <w:pPr>
              <w:pStyle w:val="0Sac"/>
              <w:jc w:val="both"/>
            </w:pPr>
            <w:r>
              <w:t xml:space="preserve">UF2: </w:t>
            </w:r>
            <w:r w:rsidR="008F471C">
              <w:t xml:space="preserve">Lub </w:t>
            </w:r>
            <w:proofErr w:type="spellStart"/>
            <w:r w:rsidR="008F471C">
              <w:t>sij</w:t>
            </w:r>
            <w:proofErr w:type="spellEnd"/>
            <w:r w:rsidR="008F471C">
              <w:t xml:space="preserve"> </w:t>
            </w:r>
            <w:proofErr w:type="spellStart"/>
            <w:r w:rsidR="008F471C">
              <w:t>hawm</w:t>
            </w:r>
            <w:proofErr w:type="spellEnd"/>
            <w:r w:rsidR="008F471C">
              <w:t xml:space="preserve"> </w:t>
            </w:r>
            <w:proofErr w:type="spellStart"/>
            <w:r w:rsidR="008F471C">
              <w:t>ceev</w:t>
            </w:r>
            <w:proofErr w:type="spellEnd"/>
            <w:r w:rsidR="008F471C">
              <w:t xml:space="preserve"> </w:t>
            </w:r>
            <w:proofErr w:type="spellStart"/>
            <w:r w:rsidR="008F471C">
              <w:t>dhau</w:t>
            </w:r>
            <w:proofErr w:type="spellEnd"/>
            <w:r w:rsidR="008F471C">
              <w:t xml:space="preserve"> lawm </w:t>
            </w:r>
            <w:proofErr w:type="spellStart"/>
            <w:r w:rsidR="008F471C">
              <w:t>ces</w:t>
            </w:r>
            <w:proofErr w:type="spellEnd"/>
            <w:r w:rsidR="008F471C">
              <w:t xml:space="preserve"> kuv </w:t>
            </w:r>
            <w:proofErr w:type="spellStart"/>
            <w:r w:rsidR="008F471C">
              <w:t>twb</w:t>
            </w:r>
            <w:proofErr w:type="spellEnd"/>
            <w:r w:rsidR="008F471C">
              <w:t xml:space="preserve"> </w:t>
            </w:r>
            <w:proofErr w:type="spellStart"/>
            <w:r w:rsidR="008F471C">
              <w:t>hmoog</w:t>
            </w:r>
            <w:proofErr w:type="spellEnd"/>
            <w:r w:rsidR="008F471C">
              <w:t xml:space="preserve"> tsi tau </w:t>
            </w:r>
            <w:proofErr w:type="spellStart"/>
            <w:r w:rsidR="008F471C">
              <w:t>lis</w:t>
            </w:r>
            <w:proofErr w:type="spellEnd"/>
            <w:r w:rsidR="008F471C">
              <w:t>.</w:t>
            </w:r>
          </w:p>
          <w:p w14:paraId="54A6FB66" w14:textId="46B294C3" w:rsidR="006A3C42" w:rsidRDefault="006A3C42" w:rsidP="007115C5">
            <w:pPr>
              <w:pStyle w:val="0Sac"/>
              <w:jc w:val="both"/>
            </w:pPr>
            <w:r>
              <w:t>UF1:</w:t>
            </w:r>
            <w:r w:rsidR="008B1CE3">
              <w:t xml:space="preserve"> </w:t>
            </w:r>
            <w:r w:rsidR="008B1CE3">
              <w:t xml:space="preserve">Vim </w:t>
            </w:r>
            <w:proofErr w:type="spellStart"/>
            <w:r w:rsidR="008B1CE3">
              <w:t>lis</w:t>
            </w:r>
            <w:proofErr w:type="spellEnd"/>
            <w:r w:rsidR="008B1CE3">
              <w:t xml:space="preserve"> </w:t>
            </w:r>
            <w:proofErr w:type="spellStart"/>
            <w:r w:rsidR="008B1CE3">
              <w:t>cas</w:t>
            </w:r>
            <w:proofErr w:type="spellEnd"/>
            <w:r w:rsidR="008B1CE3">
              <w:t xml:space="preserve"> koj </w:t>
            </w:r>
            <w:proofErr w:type="spellStart"/>
            <w:r w:rsidR="008B1CE3">
              <w:t>thiaj</w:t>
            </w:r>
            <w:proofErr w:type="spellEnd"/>
            <w:r w:rsidR="008B1CE3">
              <w:t xml:space="preserve"> </w:t>
            </w:r>
            <w:proofErr w:type="spellStart"/>
            <w:r w:rsidR="008B1CE3">
              <w:t>hnov</w:t>
            </w:r>
            <w:proofErr w:type="spellEnd"/>
            <w:r w:rsidR="008B1CE3">
              <w:t xml:space="preserve"> tau </w:t>
            </w:r>
            <w:proofErr w:type="spellStart"/>
            <w:r w:rsidR="008B1CE3">
              <w:t>tiav</w:t>
            </w:r>
            <w:proofErr w:type="spellEnd"/>
            <w:r w:rsidR="008B1CE3">
              <w:t xml:space="preserve"> </w:t>
            </w:r>
            <w:proofErr w:type="spellStart"/>
            <w:r w:rsidR="008B1CE3">
              <w:t>nws</w:t>
            </w:r>
            <w:proofErr w:type="spellEnd"/>
            <w:r w:rsidR="008B1CE3">
              <w:t xml:space="preserve"> </w:t>
            </w:r>
            <w:proofErr w:type="spellStart"/>
            <w:r w:rsidR="008B1CE3">
              <w:t>yuav</w:t>
            </w:r>
            <w:proofErr w:type="spellEnd"/>
            <w:r w:rsidR="008B1CE3">
              <w:t xml:space="preserve"> muaj </w:t>
            </w:r>
            <w:proofErr w:type="spellStart"/>
            <w:r w:rsidR="008B1CE3">
              <w:t>nriam</w:t>
            </w:r>
            <w:proofErr w:type="spellEnd"/>
            <w:r w:rsidR="008B1CE3">
              <w:t xml:space="preserve"> </w:t>
            </w:r>
            <w:proofErr w:type="spellStart"/>
            <w:r w:rsidR="008B1CE3">
              <w:t>tuas</w:t>
            </w:r>
            <w:proofErr w:type="spellEnd"/>
            <w:r w:rsidR="008B1CE3">
              <w:t xml:space="preserve"> koj?</w:t>
            </w:r>
          </w:p>
          <w:p w14:paraId="6B84C207" w14:textId="77777777" w:rsidR="007115C5" w:rsidRDefault="007115C5" w:rsidP="00966665">
            <w:pPr>
              <w:pStyle w:val="0Sac"/>
              <w:jc w:val="both"/>
            </w:pPr>
          </w:p>
          <w:p w14:paraId="20F80BB7" w14:textId="4448E22D" w:rsidR="007115C5" w:rsidRDefault="006A3C42" w:rsidP="00966665">
            <w:pPr>
              <w:pStyle w:val="0Sac"/>
              <w:jc w:val="both"/>
            </w:pPr>
            <w:r>
              <w:t>UF2: Yeah, with the blade up like this.</w:t>
            </w:r>
          </w:p>
          <w:p w14:paraId="3B19A779" w14:textId="0825E11D" w:rsidR="006A3C42" w:rsidRDefault="006A3C42" w:rsidP="00966665">
            <w:pPr>
              <w:pStyle w:val="0Sac"/>
              <w:jc w:val="both"/>
            </w:pPr>
            <w:r>
              <w:t>HERNANDEZ: And then, what did he say to her?</w:t>
            </w:r>
          </w:p>
          <w:p w14:paraId="3039D8BF" w14:textId="2157DB66" w:rsidR="006A3C42" w:rsidRDefault="006A3C42" w:rsidP="00966665">
            <w:pPr>
              <w:pStyle w:val="0Sac"/>
              <w:jc w:val="both"/>
            </w:pPr>
            <w:r>
              <w:t>UF2: [Hmong]</w:t>
            </w:r>
          </w:p>
          <w:p w14:paraId="4288890F" w14:textId="547F5D0B" w:rsidR="006A3C42" w:rsidRDefault="006A3C42" w:rsidP="00966665">
            <w:pPr>
              <w:pStyle w:val="0Sac"/>
              <w:jc w:val="both"/>
            </w:pPr>
            <w:r>
              <w:t>UF1: [Hmong]</w:t>
            </w:r>
          </w:p>
          <w:p w14:paraId="352150C7" w14:textId="50753F34" w:rsidR="006A3C42" w:rsidRDefault="006A3C42" w:rsidP="00966665">
            <w:pPr>
              <w:pStyle w:val="0Sac"/>
              <w:jc w:val="both"/>
            </w:pPr>
            <w:r>
              <w:t>UF2: She said that she couldn’t, hmmm, everything just happened so fast, so she took off so she couldn’t hear anything else.</w:t>
            </w:r>
          </w:p>
          <w:p w14:paraId="1C43BEE4" w14:textId="77777777" w:rsidR="00C54CCA" w:rsidRDefault="00C54CCA" w:rsidP="00C54CCA">
            <w:pPr>
              <w:pStyle w:val="0Sac"/>
              <w:jc w:val="both"/>
            </w:pPr>
            <w:r>
              <w:t>HERNANDEZ: What drew her attention because she was going to the slippers? What drew her attention back to him?</w:t>
            </w:r>
          </w:p>
          <w:p w14:paraId="37C0FF01" w14:textId="254C035C" w:rsidR="00966665" w:rsidRDefault="00A34C4D" w:rsidP="007B15C8">
            <w:pPr>
              <w:pStyle w:val="0Sac"/>
            </w:pPr>
            <w:r>
              <w:t xml:space="preserve">UF2:  </w:t>
            </w:r>
            <w:r>
              <w:t xml:space="preserve">Vim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 xml:space="preserve"> koj </w:t>
            </w:r>
            <w:proofErr w:type="spellStart"/>
            <w:r>
              <w:t>thiaj</w:t>
            </w:r>
            <w:proofErr w:type="spellEnd"/>
            <w:r>
              <w:t xml:space="preserve"> </w:t>
            </w:r>
            <w:proofErr w:type="spellStart"/>
            <w:r>
              <w:t>hnov</w:t>
            </w:r>
            <w:proofErr w:type="spellEnd"/>
            <w:r>
              <w:t xml:space="preserve"> tau </w:t>
            </w:r>
            <w:proofErr w:type="spellStart"/>
            <w:r>
              <w:t>tiav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muaj </w:t>
            </w:r>
            <w:proofErr w:type="spellStart"/>
            <w:r>
              <w:t>nriam</w:t>
            </w:r>
            <w:proofErr w:type="spellEnd"/>
            <w:r>
              <w:t xml:space="preserve"> </w:t>
            </w:r>
            <w:proofErr w:type="spellStart"/>
            <w:r>
              <w:t>tuas</w:t>
            </w:r>
            <w:proofErr w:type="spellEnd"/>
            <w:r>
              <w:t xml:space="preserve"> koj?</w:t>
            </w:r>
          </w:p>
          <w:p w14:paraId="42EAC4A1" w14:textId="37862D4C" w:rsidR="00C54CCA" w:rsidRDefault="00A34C4D" w:rsidP="007B15C8">
            <w:pPr>
              <w:pStyle w:val="0Sac"/>
            </w:pPr>
            <w:r>
              <w:t xml:space="preserve">UF1:  </w:t>
            </w:r>
            <w:r>
              <w:t xml:space="preserve">Kuv pom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tsas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nraj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thiab </w:t>
            </w:r>
            <w:proofErr w:type="spellStart"/>
            <w:r>
              <w:lastRenderedPageBreak/>
              <w:t>nws</w:t>
            </w:r>
            <w:proofErr w:type="spellEnd"/>
            <w:r>
              <w:t xml:space="preserve">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tsej</w:t>
            </w:r>
            <w:proofErr w:type="spellEnd"/>
            <w:r>
              <w:t xml:space="preserve"> </w:t>
            </w:r>
            <w:proofErr w:type="spellStart"/>
            <w:r>
              <w:t>muag</w:t>
            </w:r>
            <w:proofErr w:type="spellEnd"/>
            <w:r>
              <w:t xml:space="preserve"> </w:t>
            </w:r>
            <w:proofErr w:type="spellStart"/>
            <w:r>
              <w:t>txawm</w:t>
            </w:r>
            <w:proofErr w:type="spellEnd"/>
            <w:r>
              <w:t xml:space="preserve"> </w:t>
            </w:r>
            <w:proofErr w:type="spellStart"/>
            <w:r>
              <w:t>txawm</w:t>
            </w:r>
            <w:proofErr w:type="spellEnd"/>
            <w:r>
              <w:t xml:space="preserve">, kuv </w:t>
            </w:r>
            <w:proofErr w:type="spellStart"/>
            <w:r>
              <w:t>thiaj</w:t>
            </w:r>
            <w:proofErr w:type="spellEnd"/>
            <w:r>
              <w:t xml:space="preserve"> xav </w:t>
            </w:r>
            <w:proofErr w:type="spellStart"/>
            <w:r>
              <w:t>tias</w:t>
            </w:r>
            <w:proofErr w:type="spellEnd"/>
            <w:r>
              <w:t xml:space="preserve"> yog kuv tsi </w:t>
            </w:r>
            <w:proofErr w:type="spellStart"/>
            <w:r>
              <w:t>khiav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</w:t>
            </w:r>
            <w:proofErr w:type="spellStart"/>
            <w:r>
              <w:t>tuas</w:t>
            </w:r>
            <w:proofErr w:type="spellEnd"/>
            <w:r>
              <w:t xml:space="preserve"> kuv </w:t>
            </w:r>
            <w:proofErr w:type="spellStart"/>
            <w:r>
              <w:t>ces</w:t>
            </w:r>
            <w:proofErr w:type="spellEnd"/>
            <w:r>
              <w:t xml:space="preserve"> kuv </w:t>
            </w:r>
            <w:proofErr w:type="spellStart"/>
            <w:r>
              <w:t>thiaj</w:t>
            </w:r>
            <w:proofErr w:type="spellEnd"/>
            <w:r>
              <w:t xml:space="preserve"> </w:t>
            </w:r>
            <w:proofErr w:type="spellStart"/>
            <w:r>
              <w:t>dhias</w:t>
            </w:r>
            <w:proofErr w:type="spellEnd"/>
            <w:r>
              <w:t xml:space="preserve"> </w:t>
            </w:r>
            <w:proofErr w:type="spellStart"/>
            <w:r>
              <w:t>kiag</w:t>
            </w:r>
            <w:proofErr w:type="spellEnd"/>
            <w:r>
              <w:t>.</w:t>
            </w:r>
          </w:p>
          <w:p w14:paraId="61070AF1" w14:textId="77777777" w:rsidR="00C54CCA" w:rsidRDefault="00C54CCA" w:rsidP="00C54CCA">
            <w:pPr>
              <w:pStyle w:val="0Sac"/>
              <w:jc w:val="both"/>
            </w:pPr>
            <w:r>
              <w:t>UF2: She’s saying that hmmm, hmmm, he was holding a knife already.</w:t>
            </w:r>
          </w:p>
          <w:p w14:paraId="1B3E378D" w14:textId="31850224" w:rsidR="00C54CCA" w:rsidRDefault="00C54CCA" w:rsidP="00C54CCA">
            <w:pPr>
              <w:pStyle w:val="0Sac"/>
              <w:jc w:val="both"/>
            </w:pPr>
            <w:r>
              <w:t>HERNANDEZ: Uh huh.</w:t>
            </w:r>
          </w:p>
          <w:p w14:paraId="340785FC" w14:textId="735E3725" w:rsidR="00C54CCA" w:rsidRDefault="00C54CCA" w:rsidP="00C54CCA">
            <w:pPr>
              <w:pStyle w:val="0Sac"/>
              <w:jc w:val="both"/>
            </w:pPr>
            <w:r>
              <w:t>UF2: So... hmmm, so when she saw him lift the knife up, she’s all, it’s going through her head she’s got.</w:t>
            </w:r>
          </w:p>
          <w:p w14:paraId="4B61715F" w14:textId="77777777" w:rsidR="00C54CCA" w:rsidRDefault="00C54CCA" w:rsidP="00C54CCA">
            <w:pPr>
              <w:pStyle w:val="0Sac"/>
              <w:jc w:val="both"/>
            </w:pPr>
            <w:r>
              <w:t>HERNANDEZ: Okay, can you ask her to describe the knife?</w:t>
            </w:r>
          </w:p>
          <w:p w14:paraId="371440C9" w14:textId="6763E544" w:rsidR="00C54CCA" w:rsidRDefault="00DE6619" w:rsidP="00C54CCA">
            <w:pPr>
              <w:pStyle w:val="0Sac"/>
              <w:jc w:val="both"/>
            </w:pPr>
            <w:r>
              <w:t xml:space="preserve">UF2:  </w:t>
            </w:r>
            <w:proofErr w:type="spellStart"/>
            <w:r>
              <w:t>Nraj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ntawm zoo </w:t>
            </w:r>
            <w:proofErr w:type="spellStart"/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>?</w:t>
            </w:r>
          </w:p>
          <w:p w14:paraId="59BC355E" w14:textId="76BD6F06" w:rsidR="00C54CCA" w:rsidRDefault="00DE6619" w:rsidP="00C54CCA">
            <w:pPr>
              <w:pStyle w:val="0Sac"/>
              <w:jc w:val="both"/>
            </w:pPr>
            <w:r>
              <w:t xml:space="preserve">UF1: </w:t>
            </w:r>
            <w:proofErr w:type="spellStart"/>
            <w:r>
              <w:t>Nraj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</w:t>
            </w:r>
            <w:proofErr w:type="spellStart"/>
            <w:r>
              <w:t>loj</w:t>
            </w:r>
            <w:proofErr w:type="spellEnd"/>
          </w:p>
          <w:p w14:paraId="51E9D962" w14:textId="77777777" w:rsidR="00C54CCA" w:rsidRDefault="00C54CCA" w:rsidP="00C54CCA">
            <w:pPr>
              <w:pStyle w:val="0Sac"/>
              <w:jc w:val="both"/>
            </w:pPr>
            <w:r>
              <w:t>UF2: She will show it to you.</w:t>
            </w:r>
          </w:p>
          <w:p w14:paraId="12E37BBA" w14:textId="224E90A7" w:rsidR="00C54CCA" w:rsidRDefault="00C54CCA" w:rsidP="00C54CCA">
            <w:pPr>
              <w:pStyle w:val="0Sac"/>
              <w:jc w:val="both"/>
            </w:pPr>
            <w:r>
              <w:t xml:space="preserve">UF1: </w:t>
            </w:r>
            <w:proofErr w:type="spellStart"/>
            <w:r w:rsidR="008414E0">
              <w:t>Nws</w:t>
            </w:r>
            <w:proofErr w:type="spellEnd"/>
            <w:r w:rsidR="008414E0">
              <w:t xml:space="preserve"> </w:t>
            </w:r>
            <w:proofErr w:type="spellStart"/>
            <w:r w:rsidR="008414E0">
              <w:t>yuav</w:t>
            </w:r>
            <w:proofErr w:type="spellEnd"/>
            <w:r w:rsidR="008414E0">
              <w:t xml:space="preserve"> </w:t>
            </w:r>
            <w:proofErr w:type="spellStart"/>
            <w:r w:rsidR="008414E0">
              <w:t>qhia</w:t>
            </w:r>
            <w:proofErr w:type="spellEnd"/>
            <w:r w:rsidR="008414E0">
              <w:t xml:space="preserve"> </w:t>
            </w:r>
            <w:proofErr w:type="spellStart"/>
            <w:r w:rsidR="008414E0">
              <w:t>rau</w:t>
            </w:r>
            <w:proofErr w:type="spellEnd"/>
            <w:r w:rsidR="008414E0">
              <w:t xml:space="preserve"> koj</w:t>
            </w:r>
          </w:p>
          <w:p w14:paraId="67A39EB4" w14:textId="74464131" w:rsidR="00C54CCA" w:rsidRDefault="00C54CCA" w:rsidP="00C54CCA">
            <w:pPr>
              <w:pStyle w:val="0Sac"/>
              <w:jc w:val="both"/>
            </w:pPr>
            <w:r>
              <w:t>HERNANDEZ: Such a knife to touch it? Is that one for sure?</w:t>
            </w:r>
          </w:p>
          <w:p w14:paraId="35CAA57A" w14:textId="5DD24F87" w:rsidR="00C54CCA" w:rsidRDefault="004B5FD9" w:rsidP="00C54CCA">
            <w:pPr>
              <w:pStyle w:val="0Sac"/>
              <w:jc w:val="both"/>
            </w:pPr>
            <w:r>
              <w:t xml:space="preserve">UF2: </w:t>
            </w:r>
            <w:proofErr w:type="spellStart"/>
            <w:r w:rsidR="00F82E62">
              <w:t>Txhob</w:t>
            </w:r>
            <w:proofErr w:type="spellEnd"/>
            <w:r w:rsidR="00F82E62">
              <w:t xml:space="preserve"> </w:t>
            </w:r>
            <w:proofErr w:type="spellStart"/>
            <w:r w:rsidR="00F82E62">
              <w:t>kom</w:t>
            </w:r>
            <w:proofErr w:type="spellEnd"/>
          </w:p>
          <w:p w14:paraId="6DBC22B2" w14:textId="6466A3A5" w:rsidR="004B5FD9" w:rsidRDefault="004B5FD9" w:rsidP="00C54CCA">
            <w:pPr>
              <w:pStyle w:val="0Sac"/>
              <w:jc w:val="both"/>
            </w:pPr>
            <w:r>
              <w:t xml:space="preserve">UF1: </w:t>
            </w:r>
            <w:proofErr w:type="spellStart"/>
            <w:r w:rsidR="00F82E62">
              <w:t>Nws</w:t>
            </w:r>
            <w:proofErr w:type="spellEnd"/>
            <w:r w:rsidR="00F82E62">
              <w:t xml:space="preserve"> </w:t>
            </w:r>
            <w:proofErr w:type="spellStart"/>
            <w:r w:rsidR="00F82E62">
              <w:t>hais</w:t>
            </w:r>
            <w:proofErr w:type="spellEnd"/>
            <w:r w:rsidR="00F82E62">
              <w:t xml:space="preserve"> </w:t>
            </w:r>
            <w:proofErr w:type="spellStart"/>
            <w:r w:rsidR="00F82E62">
              <w:t>tias</w:t>
            </w:r>
            <w:proofErr w:type="spellEnd"/>
            <w:r w:rsidR="00F82E62">
              <w:t xml:space="preserve"> yog </w:t>
            </w:r>
            <w:proofErr w:type="spellStart"/>
            <w:r w:rsidR="00F82E62">
              <w:t>tus</w:t>
            </w:r>
            <w:proofErr w:type="spellEnd"/>
            <w:r w:rsidR="00F82E62">
              <w:t xml:space="preserve"> ntawm</w:t>
            </w:r>
          </w:p>
          <w:p w14:paraId="26F35D90" w14:textId="77777777" w:rsidR="00C54CCA" w:rsidRDefault="00C54CCA" w:rsidP="00C54CCA">
            <w:pPr>
              <w:pStyle w:val="0Sac"/>
              <w:jc w:val="both"/>
            </w:pPr>
            <w:r>
              <w:t>UF2: She said it’s that one.</w:t>
            </w:r>
          </w:p>
          <w:p w14:paraId="72A59A55" w14:textId="7121308C" w:rsidR="00C54CCA" w:rsidRDefault="004B5FD9" w:rsidP="00C54CCA">
            <w:pPr>
              <w:pStyle w:val="0Sac"/>
              <w:jc w:val="both"/>
            </w:pPr>
            <w:r>
              <w:t>HERNANDEZ: And i</w:t>
            </w:r>
            <w:r w:rsidR="00C54CCA">
              <w:t>s that one for sure?</w:t>
            </w:r>
          </w:p>
          <w:p w14:paraId="6E89798F" w14:textId="3D11B5FC" w:rsidR="004B5FD9" w:rsidRDefault="004B5FD9" w:rsidP="00C54CCA">
            <w:pPr>
              <w:pStyle w:val="0Sac"/>
              <w:jc w:val="both"/>
            </w:pPr>
            <w:r>
              <w:t>UF2: Uh huh. This one. She said this is the one.</w:t>
            </w:r>
          </w:p>
          <w:p w14:paraId="54D2B3B6" w14:textId="375C5EEF" w:rsidR="00C54CCA" w:rsidRDefault="004B5FD9" w:rsidP="00C54CCA">
            <w:pPr>
              <w:pStyle w:val="0Sac"/>
              <w:jc w:val="both"/>
            </w:pPr>
            <w:r>
              <w:t>HERNANDEZ: Yes? Okay.</w:t>
            </w:r>
          </w:p>
          <w:p w14:paraId="193CCC8B" w14:textId="6281C6DD" w:rsidR="004B5FD9" w:rsidRDefault="004B5FD9" w:rsidP="00C54CCA">
            <w:pPr>
              <w:pStyle w:val="0Sac"/>
              <w:jc w:val="both"/>
            </w:pPr>
            <w:r>
              <w:t>UF2: Hmmm, this one here.</w:t>
            </w:r>
          </w:p>
          <w:p w14:paraId="3C8C0B9F" w14:textId="544D0367" w:rsidR="00C54CCA" w:rsidRDefault="00F82E62" w:rsidP="00C54CCA">
            <w:pPr>
              <w:pStyle w:val="0Sac"/>
              <w:jc w:val="both"/>
            </w:pPr>
            <w:r>
              <w:lastRenderedPageBreak/>
              <w:t xml:space="preserve">UF2: Puas yog qhov </w:t>
            </w:r>
            <w:proofErr w:type="spellStart"/>
            <w:r>
              <w:t>tseeb</w:t>
            </w:r>
            <w:proofErr w:type="spellEnd"/>
            <w:r>
              <w:t>.</w:t>
            </w:r>
          </w:p>
          <w:p w14:paraId="23419A16" w14:textId="5FCD7A7C" w:rsidR="004B5FD9" w:rsidRDefault="00F82E62" w:rsidP="00C54CCA">
            <w:pPr>
              <w:pStyle w:val="0Sac"/>
              <w:jc w:val="both"/>
            </w:pPr>
            <w:r>
              <w:t xml:space="preserve">UF1: Yog, </w:t>
            </w:r>
            <w:proofErr w:type="spellStart"/>
            <w:r>
              <w:t>nws</w:t>
            </w:r>
            <w:proofErr w:type="spellEnd"/>
            <w:r>
              <w:t xml:space="preserve"> yog qhov </w:t>
            </w:r>
            <w:proofErr w:type="spellStart"/>
            <w:r>
              <w:t>tseeb</w:t>
            </w:r>
            <w:proofErr w:type="spellEnd"/>
          </w:p>
          <w:p w14:paraId="3A96AB06" w14:textId="070CBFC3" w:rsidR="004B5FD9" w:rsidRDefault="004B5FD9" w:rsidP="00C54CCA">
            <w:pPr>
              <w:pStyle w:val="0Sac"/>
              <w:jc w:val="both"/>
            </w:pPr>
            <w:r>
              <w:t>UF2: She said this is the knife.</w:t>
            </w:r>
          </w:p>
          <w:p w14:paraId="6DB2B7EF" w14:textId="6F5E7711" w:rsidR="004B5FD9" w:rsidRDefault="004B5FD9" w:rsidP="00C54CCA">
            <w:pPr>
              <w:pStyle w:val="0Sac"/>
              <w:jc w:val="both"/>
            </w:pPr>
            <w:r>
              <w:t>HERNANDEZ: That’s the exact one?</w:t>
            </w:r>
          </w:p>
          <w:p w14:paraId="160AB972" w14:textId="5196F6E5" w:rsidR="004B5FD9" w:rsidRDefault="004B5FD9" w:rsidP="00C54CCA">
            <w:pPr>
              <w:pStyle w:val="0Sac"/>
              <w:jc w:val="both"/>
            </w:pPr>
            <w:r>
              <w:t>UF2: Uh huh.</w:t>
            </w:r>
          </w:p>
          <w:p w14:paraId="6597264F" w14:textId="6999C336" w:rsidR="00C54CCA" w:rsidRDefault="00C54CCA" w:rsidP="00C54CCA">
            <w:pPr>
              <w:pStyle w:val="0Sac"/>
              <w:jc w:val="both"/>
            </w:pPr>
            <w:r>
              <w:t>HERNANDEZ: Okay. Take a look at it. And then can you ask her what she did after she ran out. So, this? Okay, and are you for sure if this is the one. Yeah?</w:t>
            </w:r>
          </w:p>
          <w:p w14:paraId="6FCC53C8" w14:textId="77D7203F" w:rsidR="00D15B1A" w:rsidRDefault="00D96B60" w:rsidP="00D15B1A">
            <w:pPr>
              <w:pStyle w:val="0Sac"/>
              <w:jc w:val="both"/>
            </w:pPr>
            <w:r>
              <w:t xml:space="preserve">UF2: </w:t>
            </w:r>
            <w:r w:rsidRPr="00DD0AFE">
              <w:t xml:space="preserve"> </w:t>
            </w:r>
            <w:r w:rsidRPr="00DD0AFE">
              <w:t xml:space="preserve">Qhov </w:t>
            </w:r>
            <w:proofErr w:type="spellStart"/>
            <w:r w:rsidRPr="00DD0AFE">
              <w:t>ntaw</w:t>
            </w:r>
            <w:r>
              <w:t>v</w:t>
            </w:r>
            <w:proofErr w:type="spellEnd"/>
            <w:r w:rsidRPr="00DD0AFE">
              <w:t xml:space="preserve"> yog qhov </w:t>
            </w:r>
            <w:proofErr w:type="spellStart"/>
            <w:r w:rsidRPr="00DD0AFE">
              <w:t>tseeb</w:t>
            </w:r>
            <w:proofErr w:type="spellEnd"/>
            <w:r w:rsidRPr="00DD0AFE">
              <w:t xml:space="preserve">, OK, </w:t>
            </w:r>
            <w:proofErr w:type="spellStart"/>
            <w:r w:rsidRPr="00DD0AFE">
              <w:t>cia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peb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saib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nws</w:t>
            </w:r>
            <w:proofErr w:type="spellEnd"/>
            <w:r w:rsidRPr="00DD0AFE">
              <w:t xml:space="preserve">, thiab koj puas tuaj </w:t>
            </w:r>
            <w:proofErr w:type="spellStart"/>
            <w:r w:rsidRPr="00DD0AFE">
              <w:t>yeem</w:t>
            </w:r>
            <w:proofErr w:type="spellEnd"/>
            <w:r w:rsidRPr="00DD0AFE">
              <w:t xml:space="preserve"> nug </w:t>
            </w:r>
            <w:proofErr w:type="spellStart"/>
            <w:r w:rsidRPr="00DD0AFE">
              <w:t>nws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tias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nws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ua</w:t>
            </w:r>
            <w:proofErr w:type="spellEnd"/>
            <w:r w:rsidRPr="00DD0AFE">
              <w:t xml:space="preserve"> dab tsi tom </w:t>
            </w:r>
            <w:proofErr w:type="spellStart"/>
            <w:r w:rsidRPr="00DD0AFE">
              <w:t>qab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nws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tawm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mus</w:t>
            </w:r>
            <w:proofErr w:type="spellEnd"/>
            <w:r w:rsidRPr="00DD0AFE">
              <w:t xml:space="preserve">, thiab qhov no? Ok, thiab koj puas </w:t>
            </w:r>
            <w:proofErr w:type="spellStart"/>
            <w:r w:rsidRPr="00DD0AFE">
              <w:t>paub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tseeb</w:t>
            </w:r>
            <w:proofErr w:type="spellEnd"/>
            <w:r w:rsidRPr="00DD0AFE">
              <w:t xml:space="preserve"> </w:t>
            </w:r>
            <w:proofErr w:type="spellStart"/>
            <w:r w:rsidRPr="00DD0AFE">
              <w:t>tias</w:t>
            </w:r>
            <w:proofErr w:type="spellEnd"/>
            <w:r w:rsidRPr="00DD0AFE">
              <w:t xml:space="preserve"> yog, yog?</w:t>
            </w:r>
          </w:p>
          <w:p w14:paraId="3040EA24" w14:textId="395574AE" w:rsidR="00D15B1A" w:rsidRDefault="00D96B60" w:rsidP="00C54CCA">
            <w:pPr>
              <w:pStyle w:val="0Sac"/>
              <w:jc w:val="both"/>
            </w:pPr>
            <w:r>
              <w:t xml:space="preserve">UF1: </w:t>
            </w:r>
          </w:p>
          <w:p w14:paraId="40E60BE0" w14:textId="6D73F67B" w:rsidR="00D15B1A" w:rsidRDefault="00D15B1A" w:rsidP="00C54CCA">
            <w:pPr>
              <w:pStyle w:val="0Sac"/>
              <w:jc w:val="both"/>
            </w:pPr>
            <w:r>
              <w:t>HERNANDEZ: Yes? Okay. And then …,when they when you guys ran out, what happened? When she ran out what, happened?</w:t>
            </w:r>
          </w:p>
          <w:p w14:paraId="14C3CD7D" w14:textId="621C00DB" w:rsidR="00D15B1A" w:rsidRDefault="00F46022" w:rsidP="00C54CCA">
            <w:pPr>
              <w:pStyle w:val="0Sac"/>
              <w:jc w:val="both"/>
            </w:pPr>
            <w:r>
              <w:t xml:space="preserve">UF2:  </w:t>
            </w:r>
            <w:proofErr w:type="spellStart"/>
            <w:r>
              <w:t>Thaum</w:t>
            </w:r>
            <w:proofErr w:type="spellEnd"/>
            <w:r>
              <w:t xml:space="preserve"> koj </w:t>
            </w:r>
            <w:proofErr w:type="spellStart"/>
            <w:r>
              <w:t>dhias</w:t>
            </w:r>
            <w:proofErr w:type="spellEnd"/>
            <w:r>
              <w:t xml:space="preserve"> ntawm lawm </w:t>
            </w:r>
            <w:proofErr w:type="spellStart"/>
            <w:r>
              <w:t>muab</w:t>
            </w:r>
            <w:proofErr w:type="spellEnd"/>
            <w:r>
              <w:t xml:space="preserve"> dab tsi </w:t>
            </w:r>
            <w:proofErr w:type="spellStart"/>
            <w:r>
              <w:t>txiv</w:t>
            </w:r>
            <w:proofErr w:type="spellEnd"/>
            <w:r>
              <w:t xml:space="preserve"> thiab.</w:t>
            </w:r>
          </w:p>
          <w:p w14:paraId="00C121A0" w14:textId="373ED277" w:rsidR="00D15B1A" w:rsidRDefault="00F46022" w:rsidP="00C54CCA">
            <w:pPr>
              <w:pStyle w:val="0Sac"/>
              <w:jc w:val="both"/>
            </w:pPr>
            <w:r>
              <w:t xml:space="preserve">UF1:  </w:t>
            </w:r>
            <w:r>
              <w:t xml:space="preserve">Kuv </w:t>
            </w:r>
            <w:proofErr w:type="spellStart"/>
            <w:r>
              <w:t>dhias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dhias</w:t>
            </w:r>
            <w:proofErr w:type="spellEnd"/>
            <w:r>
              <w:t xml:space="preserve"> </w:t>
            </w:r>
            <w:proofErr w:type="spellStart"/>
            <w:r>
              <w:t>raws</w:t>
            </w:r>
            <w:proofErr w:type="spellEnd"/>
            <w:r>
              <w:t xml:space="preserve"> kuv </w:t>
            </w:r>
            <w:proofErr w:type="spellStart"/>
            <w:r>
              <w:t>qab</w:t>
            </w:r>
            <w:proofErr w:type="spellEnd"/>
            <w:r>
              <w:t>.</w:t>
            </w:r>
          </w:p>
          <w:p w14:paraId="498FA807" w14:textId="77777777" w:rsidR="00D15B1A" w:rsidRDefault="00D15B1A" w:rsidP="00D15B1A">
            <w:pPr>
              <w:pStyle w:val="0Sac"/>
              <w:jc w:val="both"/>
            </w:pPr>
            <w:r>
              <w:t>UF2: she ran out and they followed her outside.</w:t>
            </w:r>
          </w:p>
          <w:p w14:paraId="2744811B" w14:textId="77777777" w:rsidR="00D15B1A" w:rsidRDefault="00D15B1A" w:rsidP="00D15B1A">
            <w:pPr>
              <w:pStyle w:val="0Sac"/>
              <w:jc w:val="both"/>
            </w:pPr>
            <w:r w:rsidRPr="00961D09">
              <w:t>HERNANDEZ: And then, how far did he stop the knife?</w:t>
            </w:r>
          </w:p>
          <w:p w14:paraId="0A19A222" w14:textId="17DCA8C6" w:rsidR="00D15B1A" w:rsidRDefault="002E6E65" w:rsidP="00D15B1A">
            <w:pPr>
              <w:pStyle w:val="0Sac"/>
              <w:jc w:val="both"/>
            </w:pPr>
            <w:r>
              <w:lastRenderedPageBreak/>
              <w:t xml:space="preserve">UF2: 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nyob sab </w:t>
            </w:r>
            <w:proofErr w:type="spellStart"/>
            <w:r>
              <w:t>nraum</w:t>
            </w:r>
            <w:proofErr w:type="spellEnd"/>
            <w:r>
              <w:t xml:space="preserve">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tsi </w:t>
            </w:r>
            <w:proofErr w:type="spellStart"/>
            <w:r>
              <w:t>tuav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lawm.</w:t>
            </w:r>
          </w:p>
          <w:p w14:paraId="558E276C" w14:textId="3E316DE3" w:rsidR="00D15B1A" w:rsidRDefault="002C693A" w:rsidP="00D15B1A">
            <w:pPr>
              <w:pStyle w:val="0Sac"/>
              <w:jc w:val="both"/>
            </w:pPr>
            <w:r>
              <w:t xml:space="preserve">UF1: Yog </w:t>
            </w:r>
            <w:proofErr w:type="spellStart"/>
            <w:r>
              <w:t>kawm</w:t>
            </w:r>
            <w:proofErr w:type="spellEnd"/>
            <w:r>
              <w:t>.</w:t>
            </w:r>
          </w:p>
          <w:p w14:paraId="63BE36F9" w14:textId="575B1AD7" w:rsidR="00D15B1A" w:rsidRDefault="00D15B1A" w:rsidP="00D15B1A">
            <w:pPr>
              <w:pStyle w:val="0Sac"/>
              <w:jc w:val="both"/>
            </w:pPr>
            <w:r>
              <w:t>UF2: So, she said that, hmmm when, when he followed her outside. He wasn’t holding the knife anymore.</w:t>
            </w:r>
          </w:p>
          <w:p w14:paraId="0FF474A1" w14:textId="77777777" w:rsidR="00D15B1A" w:rsidRDefault="00D15B1A" w:rsidP="00D15B1A">
            <w:pPr>
              <w:pStyle w:val="0Sac"/>
              <w:jc w:val="both"/>
            </w:pPr>
            <w:r>
              <w:t>HERNANDEZ: Okay, does she recall what he was saying when he was following her?</w:t>
            </w:r>
          </w:p>
          <w:p w14:paraId="05EFF71A" w14:textId="681F344F" w:rsidR="00D15B1A" w:rsidRPr="00A35495" w:rsidRDefault="00A35495" w:rsidP="00D15B1A">
            <w:pPr>
              <w:pStyle w:val="0Sac"/>
              <w:jc w:val="both"/>
              <w:rPr>
                <w:rFonts w:cs="DokChampa"/>
                <w:lang w:bidi="lo-LA"/>
              </w:rPr>
            </w:pPr>
            <w:r>
              <w:rPr>
                <w:rFonts w:cs="DokChampa"/>
                <w:lang w:bidi="lo-LA"/>
              </w:rPr>
              <w:t xml:space="preserve">UF2: </w:t>
            </w:r>
            <w:r>
              <w:t xml:space="preserve">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caum</w:t>
            </w:r>
            <w:proofErr w:type="spellEnd"/>
            <w:r>
              <w:t xml:space="preserve"> koj </w:t>
            </w:r>
            <w:proofErr w:type="spellStart"/>
            <w:r>
              <w:t>nws</w:t>
            </w:r>
            <w:proofErr w:type="spellEnd"/>
            <w:r>
              <w:t xml:space="preserve"> puas </w:t>
            </w:r>
            <w:proofErr w:type="spellStart"/>
            <w:r>
              <w:t>hais</w:t>
            </w:r>
            <w:proofErr w:type="spellEnd"/>
            <w:r>
              <w:t xml:space="preserve"> dab tsi </w:t>
            </w:r>
            <w:proofErr w:type="spellStart"/>
            <w:r>
              <w:t>rau</w:t>
            </w:r>
            <w:proofErr w:type="spellEnd"/>
            <w:r>
              <w:t xml:space="preserve"> koj?</w:t>
            </w:r>
          </w:p>
          <w:p w14:paraId="61E75D36" w14:textId="180FD31F" w:rsidR="00D15B1A" w:rsidRDefault="00A35495" w:rsidP="00D15B1A">
            <w:pPr>
              <w:pStyle w:val="0Sac"/>
              <w:jc w:val="both"/>
            </w:pPr>
            <w:r>
              <w:t xml:space="preserve">UF1: 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kom</w:t>
            </w:r>
            <w:proofErr w:type="spellEnd"/>
            <w:r>
              <w:t xml:space="preserve"> kuv </w:t>
            </w:r>
            <w:proofErr w:type="spellStart"/>
            <w:r>
              <w:t>cias</w:t>
            </w:r>
            <w:proofErr w:type="spellEnd"/>
            <w:r>
              <w:t xml:space="preserve"> li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nyiaj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, kuv </w:t>
            </w:r>
            <w:proofErr w:type="spellStart"/>
            <w:r>
              <w:t>qas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cov</w:t>
            </w:r>
            <w:proofErr w:type="spellEnd"/>
            <w:r>
              <w:t xml:space="preserve"> </w:t>
            </w:r>
            <w:proofErr w:type="spellStart"/>
            <w:r>
              <w:t>nyiaj</w:t>
            </w:r>
            <w:proofErr w:type="spellEnd"/>
            <w:r>
              <w:t xml:space="preserve"> </w:t>
            </w:r>
            <w:proofErr w:type="spellStart"/>
            <w:r>
              <w:t>mus</w:t>
            </w:r>
            <w:proofErr w:type="spellEnd"/>
            <w:r>
              <w:t xml:space="preserve"> dab </w:t>
            </w:r>
            <w:proofErr w:type="spellStart"/>
            <w:r>
              <w:t>tsis</w:t>
            </w:r>
            <w:proofErr w:type="spellEnd"/>
            <w:r>
              <w:t>?</w:t>
            </w:r>
          </w:p>
          <w:p w14:paraId="39501BCD" w14:textId="77777777" w:rsidR="00D15B1A" w:rsidRDefault="00D15B1A" w:rsidP="00D15B1A">
            <w:pPr>
              <w:pStyle w:val="0Sac"/>
              <w:jc w:val="both"/>
            </w:pPr>
            <w:r>
              <w:t>UF2: He said that to give her, to get his money back? And why did she take his money?</w:t>
            </w:r>
          </w:p>
          <w:p w14:paraId="203B7B6F" w14:textId="18655EA1" w:rsidR="00D15B1A" w:rsidRDefault="00070B6D" w:rsidP="00D15B1A">
            <w:pPr>
              <w:pStyle w:val="0Sac"/>
              <w:jc w:val="both"/>
            </w:pPr>
            <w:r>
              <w:t xml:space="preserve">UF2:  </w:t>
            </w:r>
            <w:proofErr w:type="spellStart"/>
            <w:r>
              <w:t>Thaum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caum</w:t>
            </w:r>
            <w:proofErr w:type="spellEnd"/>
            <w:r>
              <w:t xml:space="preserve"> koj </w:t>
            </w:r>
            <w:proofErr w:type="spellStart"/>
            <w:r>
              <w:t>nws</w:t>
            </w:r>
            <w:proofErr w:type="spellEnd"/>
            <w:r>
              <w:t xml:space="preserve"> puas </w:t>
            </w:r>
            <w:proofErr w:type="spellStart"/>
            <w:r>
              <w:t>hais</w:t>
            </w:r>
            <w:proofErr w:type="spellEnd"/>
            <w:r>
              <w:t xml:space="preserve"> dab tsi </w:t>
            </w:r>
            <w:proofErr w:type="spellStart"/>
            <w:r>
              <w:t>rau</w:t>
            </w:r>
            <w:proofErr w:type="spellEnd"/>
            <w:r>
              <w:t xml:space="preserve"> koj</w:t>
            </w:r>
            <w:r w:rsidR="00F54867">
              <w:t xml:space="preserve"> </w:t>
            </w:r>
            <w:proofErr w:type="spellStart"/>
            <w:r w:rsidR="00F54867">
              <w:t>los</w:t>
            </w:r>
            <w:proofErr w:type="spellEnd"/>
            <w:r w:rsidR="00F54867">
              <w:t xml:space="preserve"> yog tsi </w:t>
            </w:r>
            <w:proofErr w:type="spellStart"/>
            <w:r w:rsidR="00F54867">
              <w:t>hais</w:t>
            </w:r>
            <w:proofErr w:type="spellEnd"/>
            <w:r>
              <w:t>?</w:t>
            </w:r>
          </w:p>
          <w:p w14:paraId="077B34B5" w14:textId="77777777" w:rsidR="0052254A" w:rsidRDefault="0052254A" w:rsidP="0052254A">
            <w:pPr>
              <w:pStyle w:val="0Sac"/>
              <w:jc w:val="both"/>
            </w:pPr>
            <w:r>
              <w:t>HERNANDEZ: and then what, hmmm, how, what point did he stop following her?</w:t>
            </w:r>
          </w:p>
          <w:p w14:paraId="59A7FB7C" w14:textId="683291D7" w:rsidR="0052254A" w:rsidRDefault="00897ED4" w:rsidP="0052254A">
            <w:pPr>
              <w:pStyle w:val="0Sac"/>
              <w:jc w:val="both"/>
            </w:pPr>
            <w:r>
              <w:t xml:space="preserve">UF2: 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caum</w:t>
            </w:r>
            <w:proofErr w:type="spellEnd"/>
            <w:r>
              <w:t xml:space="preserve"> koj </w:t>
            </w:r>
            <w:proofErr w:type="spellStart"/>
            <w:r>
              <w:t>txog</w:t>
            </w:r>
            <w:proofErr w:type="spellEnd"/>
            <w:r>
              <w:t xml:space="preserve"> qhov twg?</w:t>
            </w:r>
          </w:p>
          <w:p w14:paraId="1C67A89A" w14:textId="23069831" w:rsidR="0052254A" w:rsidRDefault="00897ED4" w:rsidP="0052254A">
            <w:pPr>
              <w:pStyle w:val="0Sac"/>
              <w:jc w:val="both"/>
            </w:pPr>
            <w:r>
              <w:t xml:space="preserve">UF1: 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caum</w:t>
            </w:r>
            <w:proofErr w:type="spellEnd"/>
            <w:r>
              <w:t xml:space="preserve"> kuv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txog</w:t>
            </w:r>
            <w:proofErr w:type="spellEnd"/>
            <w:r>
              <w:t xml:space="preserve"> tom </w:t>
            </w:r>
            <w:proofErr w:type="spellStart"/>
            <w:r>
              <w:t>tsob</w:t>
            </w:r>
            <w:proofErr w:type="spellEnd"/>
            <w:r>
              <w:t xml:space="preserve"> </w:t>
            </w:r>
            <w:proofErr w:type="spellStart"/>
            <w:r>
              <w:t>ntoos</w:t>
            </w:r>
            <w:proofErr w:type="spellEnd"/>
            <w:r>
              <w:t xml:space="preserve"> tov,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peb</w:t>
            </w:r>
            <w:proofErr w:type="spellEnd"/>
            <w:r>
              <w:t xml:space="preserve"> </w:t>
            </w:r>
            <w:proofErr w:type="spellStart"/>
            <w:r>
              <w:t>leeg</w:t>
            </w:r>
            <w:proofErr w:type="spellEnd"/>
            <w:r>
              <w:t xml:space="preserve"> sawm </w:t>
            </w:r>
            <w:proofErr w:type="spellStart"/>
            <w:r>
              <w:t>ua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tov.</w:t>
            </w:r>
          </w:p>
          <w:p w14:paraId="552A904E" w14:textId="45C90F1B" w:rsidR="00D15B1A" w:rsidRDefault="0052254A" w:rsidP="00D15B1A">
            <w:pPr>
              <w:pStyle w:val="0Sac"/>
              <w:jc w:val="both"/>
            </w:pPr>
            <w:r>
              <w:t>UF2: She said that he followed her all the way to where we were standing earlier, right there.</w:t>
            </w:r>
          </w:p>
          <w:p w14:paraId="1FBC7D82" w14:textId="1D279D53" w:rsidR="0052254A" w:rsidRDefault="0052254A" w:rsidP="0052254A">
            <w:pPr>
              <w:pStyle w:val="0Sac"/>
              <w:jc w:val="both"/>
            </w:pPr>
            <w:r>
              <w:t xml:space="preserve">HERNANDEZ: Uh huh, and then, what made </w:t>
            </w:r>
            <w:r>
              <w:lastRenderedPageBreak/>
              <w:t>him stop?</w:t>
            </w:r>
          </w:p>
          <w:p w14:paraId="7D4FAD66" w14:textId="4C3E798B" w:rsidR="0052254A" w:rsidRDefault="005A6974" w:rsidP="0052254A">
            <w:pPr>
              <w:pStyle w:val="0Sac"/>
              <w:jc w:val="both"/>
            </w:pPr>
            <w:r>
              <w:t xml:space="preserve">UF2:  </w:t>
            </w:r>
            <w:r>
              <w:t xml:space="preserve">Es </w:t>
            </w:r>
            <w:proofErr w:type="spellStart"/>
            <w:r>
              <w:t>uas</w:t>
            </w:r>
            <w:proofErr w:type="spellEnd"/>
            <w:r>
              <w:t xml:space="preserve"> </w:t>
            </w:r>
            <w:proofErr w:type="spellStart"/>
            <w:r>
              <w:t>cas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cias</w:t>
            </w:r>
            <w:proofErr w:type="spellEnd"/>
            <w:r>
              <w:t xml:space="preserve"> li </w:t>
            </w:r>
            <w:proofErr w:type="spellStart"/>
            <w:r>
              <w:t>tse</w:t>
            </w:r>
            <w:proofErr w:type="spellEnd"/>
            <w:r>
              <w:t xml:space="preserve"> lawm.</w:t>
            </w:r>
          </w:p>
          <w:p w14:paraId="472F5153" w14:textId="3E323EB3" w:rsidR="0052254A" w:rsidRDefault="005A6974" w:rsidP="0052254A">
            <w:pPr>
              <w:pStyle w:val="0Sac"/>
              <w:jc w:val="both"/>
            </w:pPr>
            <w:r>
              <w:t xml:space="preserve">UF1:  </w:t>
            </w:r>
            <w:r>
              <w:t xml:space="preserve">Wb </w:t>
            </w:r>
            <w:proofErr w:type="spellStart"/>
            <w:r>
              <w:t>mus</w:t>
            </w:r>
            <w:proofErr w:type="spellEnd"/>
            <w:r>
              <w:t xml:space="preserve"> </w:t>
            </w:r>
            <w:proofErr w:type="spellStart"/>
            <w:r>
              <w:t>nkag</w:t>
            </w:r>
            <w:proofErr w:type="spellEnd"/>
            <w:r>
              <w:t xml:space="preserve"> </w:t>
            </w:r>
            <w:proofErr w:type="spellStart"/>
            <w:r>
              <w:t>hauv</w:t>
            </w:r>
            <w:proofErr w:type="spellEnd"/>
            <w:r>
              <w:t xml:space="preserve"> </w:t>
            </w:r>
            <w:proofErr w:type="spellStart"/>
            <w:r>
              <w:t>tsheb</w:t>
            </w:r>
            <w:proofErr w:type="spellEnd"/>
            <w:r>
              <w:t xml:space="preserve">, </w:t>
            </w:r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thiaj</w:t>
            </w:r>
            <w:proofErr w:type="spellEnd"/>
            <w:r>
              <w:t xml:space="preserve"> li </w:t>
            </w:r>
            <w:proofErr w:type="spellStart"/>
            <w:r>
              <w:t>tse</w:t>
            </w:r>
            <w:proofErr w:type="spellEnd"/>
            <w:r>
              <w:t xml:space="preserve"> lawm.</w:t>
            </w:r>
          </w:p>
          <w:p w14:paraId="2D2E359F" w14:textId="77777777" w:rsidR="0052254A" w:rsidRDefault="0052254A" w:rsidP="0052254A">
            <w:pPr>
              <w:pStyle w:val="0Sac"/>
              <w:jc w:val="both"/>
            </w:pPr>
            <w:r>
              <w:t>UF2: She said that hmmm, her husband, Addison, guys inside a car, then so she got inside a car with his car, they took off.</w:t>
            </w:r>
          </w:p>
          <w:p w14:paraId="5D93931A" w14:textId="77777777" w:rsidR="0052254A" w:rsidRDefault="0052254A" w:rsidP="0052254A">
            <w:pPr>
              <w:pStyle w:val="0Sac"/>
              <w:jc w:val="both"/>
            </w:pPr>
            <w:r>
              <w:t>HERNANDEZ: Okay, so, they both went to the car. Was that the part for where they depart?</w:t>
            </w:r>
          </w:p>
          <w:p w14:paraId="00D1AC3E" w14:textId="1FBC9B6C" w:rsidR="0052254A" w:rsidRDefault="001A45C3" w:rsidP="0052254A">
            <w:pPr>
              <w:pStyle w:val="0Sac"/>
              <w:jc w:val="both"/>
            </w:pPr>
            <w:r>
              <w:t xml:space="preserve">UF2: </w:t>
            </w:r>
            <w:r w:rsidR="00502F9A">
              <w:t>Nej tuaj ntawm sab twg tuaj?</w:t>
            </w:r>
          </w:p>
          <w:p w14:paraId="06C98400" w14:textId="5C21251D" w:rsidR="0052254A" w:rsidRDefault="00502F9A" w:rsidP="00502F9A">
            <w:pPr>
              <w:pStyle w:val="0Sac"/>
              <w:jc w:val="both"/>
            </w:pPr>
            <w:r>
              <w:t>UF1:  Wb tuaj ntawm sab no tuaj.</w:t>
            </w:r>
          </w:p>
          <w:p w14:paraId="3FF3C88A" w14:textId="77777777" w:rsidR="0052254A" w:rsidRDefault="0052254A" w:rsidP="0052254A">
            <w:pPr>
              <w:pStyle w:val="0Sac"/>
              <w:jc w:val="both"/>
            </w:pPr>
            <w:r>
              <w:t>UF2: It was right here.</w:t>
            </w:r>
          </w:p>
          <w:p w14:paraId="66ACF458" w14:textId="7D99D363" w:rsidR="0052254A" w:rsidRDefault="0052254A" w:rsidP="00D15B1A">
            <w:pPr>
              <w:pStyle w:val="0Sac"/>
              <w:jc w:val="both"/>
            </w:pPr>
            <w:r>
              <w:t>HERNANDEZ: Okay.</w:t>
            </w:r>
          </w:p>
          <w:p w14:paraId="5A39E22F" w14:textId="3A37DBBC" w:rsidR="0052254A" w:rsidRDefault="00516AC4" w:rsidP="0052254A">
            <w:pPr>
              <w:pStyle w:val="0Sac"/>
              <w:jc w:val="both"/>
            </w:pPr>
            <w:r>
              <w:t xml:space="preserve">UF2:  </w:t>
            </w:r>
            <w:r>
              <w:t>Nej tuaj ntawm sab twg tuaj</w:t>
            </w:r>
            <w:r w:rsidR="001A45C3">
              <w:t xml:space="preserve"> no </w:t>
            </w:r>
            <w:proofErr w:type="spellStart"/>
            <w:r w:rsidR="001A45C3">
              <w:t>los</w:t>
            </w:r>
            <w:proofErr w:type="spellEnd"/>
            <w:r>
              <w:t>?</w:t>
            </w:r>
          </w:p>
          <w:p w14:paraId="79A70D72" w14:textId="16D4C3AA" w:rsidR="0052254A" w:rsidRDefault="00516AC4" w:rsidP="0052254A">
            <w:pPr>
              <w:pStyle w:val="0Sac"/>
              <w:jc w:val="both"/>
            </w:pPr>
            <w:r>
              <w:t xml:space="preserve">UF1:  </w:t>
            </w:r>
            <w:r>
              <w:t>Wb tuaj ntawm sab no tuaj</w:t>
            </w:r>
            <w:r w:rsidR="001A45C3">
              <w:t xml:space="preserve"> </w:t>
            </w:r>
            <w:proofErr w:type="spellStart"/>
            <w:r w:rsidR="001A45C3">
              <w:t>os</w:t>
            </w:r>
            <w:proofErr w:type="spellEnd"/>
            <w:r w:rsidR="001A45C3">
              <w:t>, yog lawm</w:t>
            </w:r>
            <w:r>
              <w:t>.</w:t>
            </w:r>
          </w:p>
          <w:p w14:paraId="0F2B3A25" w14:textId="77777777" w:rsidR="0052254A" w:rsidRDefault="0052254A" w:rsidP="0052254A">
            <w:pPr>
              <w:pStyle w:val="0Sac"/>
              <w:jc w:val="both"/>
            </w:pPr>
            <w:r>
              <w:t>UM2: Oh, that’s right. She said. Okay.</w:t>
            </w:r>
          </w:p>
          <w:p w14:paraId="3CF56DFF" w14:textId="77777777" w:rsidR="0052254A" w:rsidRDefault="0052254A" w:rsidP="0052254A">
            <w:pPr>
              <w:pStyle w:val="0Sac"/>
              <w:jc w:val="both"/>
            </w:pPr>
            <w:r>
              <w:t>HERNANDEZ: She said pointed it out she said it’s exact same one.</w:t>
            </w:r>
          </w:p>
          <w:p w14:paraId="114F6B56" w14:textId="649EBFEE" w:rsidR="0052254A" w:rsidRDefault="0052254A" w:rsidP="00D15B1A">
            <w:pPr>
              <w:pStyle w:val="0Sac"/>
              <w:jc w:val="both"/>
            </w:pPr>
            <w:r>
              <w:t xml:space="preserve">UM2: We’ll take that one too because that would explain why it was behind his head in a dropping emotion versus a stabbing emotion, I think the  bony knife. So, it sounds like for I called the probation, but he says you have to be in a booking area for him to pass it by supervisor by </w:t>
            </w:r>
            <w:r>
              <w:lastRenderedPageBreak/>
              <w:t>yourself, so he’s like calling me when you get out there and I’ll run directly to my supervisor.</w:t>
            </w:r>
          </w:p>
          <w:p w14:paraId="0F93E344" w14:textId="77777777" w:rsidR="0052254A" w:rsidRDefault="0052254A" w:rsidP="0052254A">
            <w:pPr>
              <w:pStyle w:val="0Sac"/>
              <w:jc w:val="both"/>
            </w:pPr>
            <w:r>
              <w:t>HERNANDEZ: after you told the...?</w:t>
            </w:r>
          </w:p>
          <w:p w14:paraId="021F3B3B" w14:textId="77777777" w:rsidR="0052254A" w:rsidRDefault="0052254A" w:rsidP="0052254A">
            <w:pPr>
              <w:pStyle w:val="0Sac"/>
              <w:jc w:val="both"/>
            </w:pPr>
            <w:r>
              <w:t>UM2: Hmmm, it’s just when you’re at jail which make up like why, I’m sure they will yeah you have more charges too.</w:t>
            </w:r>
          </w:p>
          <w:p w14:paraId="6376471A" w14:textId="77777777" w:rsidR="0052254A" w:rsidRDefault="0052254A" w:rsidP="0052254A">
            <w:pPr>
              <w:pStyle w:val="0Sac"/>
              <w:jc w:val="both"/>
            </w:pPr>
            <w:r>
              <w:t>HERNANDEZ: Okay. Alright. So, the same phone number that, hmmm for him, oh I’m sorry for Addison.</w:t>
            </w:r>
          </w:p>
          <w:p w14:paraId="50652F76" w14:textId="77777777" w:rsidR="0052254A" w:rsidRDefault="0052254A" w:rsidP="0052254A">
            <w:pPr>
              <w:pStyle w:val="0Sac"/>
              <w:jc w:val="both"/>
            </w:pPr>
            <w:r>
              <w:t>UF2: Yes.</w:t>
            </w:r>
          </w:p>
          <w:p w14:paraId="60DC48B3" w14:textId="77777777" w:rsidR="0052254A" w:rsidRDefault="0052254A" w:rsidP="0052254A">
            <w:pPr>
              <w:pStyle w:val="0Sac"/>
              <w:jc w:val="both"/>
            </w:pPr>
            <w:r>
              <w:t>HERNANDEZ: Okay, and in terms of what she would like that she won’t press charges, I don’t know if she maybe understands concept.</w:t>
            </w:r>
          </w:p>
          <w:p w14:paraId="2D8B9181" w14:textId="2D8AC2A3" w:rsidR="0052254A" w:rsidRDefault="009B6E12" w:rsidP="00D15B1A">
            <w:pPr>
              <w:pStyle w:val="0Sac"/>
              <w:jc w:val="both"/>
            </w:pPr>
            <w:r>
              <w:t xml:space="preserve">UM1:  </w:t>
            </w:r>
            <w:r>
              <w:t xml:space="preserve">Koj puas xav </w:t>
            </w:r>
            <w:proofErr w:type="spellStart"/>
            <w:r>
              <w:t>tias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yuav</w:t>
            </w:r>
            <w:proofErr w:type="spellEnd"/>
            <w:r>
              <w:t xml:space="preserve">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nraj</w:t>
            </w:r>
            <w:proofErr w:type="spellEnd"/>
            <w:r>
              <w:t xml:space="preserve"> </w:t>
            </w:r>
            <w:proofErr w:type="spellStart"/>
            <w:r>
              <w:t>nriam</w:t>
            </w:r>
            <w:proofErr w:type="spellEnd"/>
            <w:r>
              <w:t xml:space="preserve"> </w:t>
            </w:r>
            <w:proofErr w:type="spellStart"/>
            <w:r>
              <w:t>hnos</w:t>
            </w:r>
            <w:proofErr w:type="spellEnd"/>
            <w:r>
              <w:t xml:space="preserve"> koj? Es koj </w:t>
            </w:r>
            <w:proofErr w:type="spellStart"/>
            <w:r>
              <w:t>kom</w:t>
            </w:r>
            <w:proofErr w:type="spellEnd"/>
            <w:r>
              <w:t xml:space="preserve"> lawm </w:t>
            </w:r>
            <w:proofErr w:type="spellStart"/>
            <w:r>
              <w:t>muab</w:t>
            </w:r>
            <w:proofErr w:type="spellEnd"/>
            <w:r>
              <w:t xml:space="preserve"> </w:t>
            </w:r>
            <w:proofErr w:type="spellStart"/>
            <w:r>
              <w:t>nws</w:t>
            </w:r>
            <w:proofErr w:type="spellEnd"/>
            <w:r>
              <w:t xml:space="preserve"> </w:t>
            </w:r>
            <w:proofErr w:type="spellStart"/>
            <w:r>
              <w:t>khaws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>.</w:t>
            </w:r>
          </w:p>
          <w:p w14:paraId="4D554B03" w14:textId="15C2352B" w:rsidR="0052254A" w:rsidRDefault="009B6E12" w:rsidP="00D15B1A">
            <w:pPr>
              <w:pStyle w:val="0Sac"/>
              <w:jc w:val="both"/>
            </w:pPr>
            <w:r>
              <w:t xml:space="preserve">UF1: </w:t>
            </w:r>
            <w:proofErr w:type="spellStart"/>
            <w:r>
              <w:t>Khaw</w:t>
            </w:r>
            <w:proofErr w:type="spellEnd"/>
            <w:r>
              <w:t xml:space="preserve"> </w:t>
            </w:r>
            <w:proofErr w:type="spellStart"/>
            <w:r>
              <w:t>txiv</w:t>
            </w:r>
            <w:proofErr w:type="spellEnd"/>
            <w:r>
              <w:t xml:space="preserve"> </w:t>
            </w:r>
            <w:proofErr w:type="spellStart"/>
            <w:r>
              <w:t>kuj</w:t>
            </w:r>
            <w:proofErr w:type="spellEnd"/>
            <w:r>
              <w:t xml:space="preserve"> zoo </w:t>
            </w:r>
            <w:proofErr w:type="spellStart"/>
            <w:r>
              <w:t>maj.</w:t>
            </w:r>
            <w:proofErr w:type="spellEnd"/>
          </w:p>
          <w:p w14:paraId="5D217F73" w14:textId="0CF3EC0F" w:rsidR="00D15B1A" w:rsidRDefault="0052254A" w:rsidP="00D15B1A">
            <w:pPr>
              <w:pStyle w:val="0Sac"/>
              <w:jc w:val="both"/>
            </w:pPr>
            <w:r>
              <w:t>UM1: Yes, press charges.</w:t>
            </w:r>
          </w:p>
          <w:p w14:paraId="04B3BA3E" w14:textId="02E2D5F3" w:rsidR="0052254A" w:rsidRDefault="00043EDA" w:rsidP="00D15B1A">
            <w:pPr>
              <w:pStyle w:val="0Sac"/>
              <w:jc w:val="both"/>
            </w:pPr>
            <w:r>
              <w:t>HERNANDEZ: Okay, alright. I’m going to see probably part of it. Have to take this in terms of. It’s okay.</w:t>
            </w:r>
          </w:p>
          <w:p w14:paraId="150C0EDD" w14:textId="53676684" w:rsidR="00043EDA" w:rsidRDefault="00043EDA" w:rsidP="00D15B1A">
            <w:pPr>
              <w:pStyle w:val="0Sac"/>
              <w:jc w:val="both"/>
            </w:pPr>
            <w:r>
              <w:t>UM1: Alright, okay, bye-bye.</w:t>
            </w:r>
          </w:p>
          <w:p w14:paraId="1DFBBEB2" w14:textId="3AC6CBE3" w:rsidR="00043EDA" w:rsidRDefault="00043EDA" w:rsidP="00D15B1A">
            <w:pPr>
              <w:pStyle w:val="0Sac"/>
              <w:jc w:val="both"/>
            </w:pPr>
            <w:r>
              <w:t>UF2: I’ll let my mom know then.</w:t>
            </w:r>
          </w:p>
          <w:p w14:paraId="599B1641" w14:textId="7D8B80B6" w:rsidR="00043EDA" w:rsidRDefault="00043EDA" w:rsidP="00D15B1A">
            <w:pPr>
              <w:pStyle w:val="0Sac"/>
              <w:jc w:val="both"/>
            </w:pPr>
            <w:r>
              <w:t xml:space="preserve">UM1: We had a very nice </w:t>
            </w:r>
            <w:r w:rsidR="00D12D17">
              <w:t xml:space="preserve">warmth in the </w:t>
            </w:r>
            <w:r>
              <w:t>morning.</w:t>
            </w:r>
          </w:p>
          <w:p w14:paraId="230A4A75" w14:textId="0EEA8342" w:rsidR="00961D09" w:rsidRDefault="00043EDA" w:rsidP="00156EC0">
            <w:pPr>
              <w:pStyle w:val="0Sac"/>
              <w:jc w:val="both"/>
            </w:pPr>
            <w:r>
              <w:lastRenderedPageBreak/>
              <w:t>HERNANDEZ: Alright.</w:t>
            </w:r>
          </w:p>
          <w:p w14:paraId="5CD73BF3" w14:textId="77777777" w:rsidR="00961D09" w:rsidRDefault="00961D09" w:rsidP="002E58DB">
            <w:pPr>
              <w:pStyle w:val="0Sac"/>
              <w:jc w:val="both"/>
            </w:pPr>
          </w:p>
          <w:p w14:paraId="4823C420" w14:textId="77777777" w:rsidR="00961D09" w:rsidRDefault="00961D09" w:rsidP="002E58DB">
            <w:pPr>
              <w:pStyle w:val="0Sac"/>
              <w:jc w:val="both"/>
            </w:pPr>
          </w:p>
          <w:p w14:paraId="3E6FF51B" w14:textId="37997CF5" w:rsidR="00961D09" w:rsidRPr="006E35E0" w:rsidRDefault="00961D09" w:rsidP="002E58DB">
            <w:pPr>
              <w:pStyle w:val="0Sac"/>
              <w:jc w:val="both"/>
            </w:pPr>
          </w:p>
        </w:tc>
        <w:tc>
          <w:tcPr>
            <w:tcW w:w="531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23BD209" w14:textId="77777777" w:rsidR="00A065B0" w:rsidRDefault="00A065B0" w:rsidP="005B721A">
            <w:pPr>
              <w:pStyle w:val="0Sac"/>
            </w:pPr>
          </w:p>
          <w:p w14:paraId="2BF59C35" w14:textId="77777777" w:rsidR="00A065B0" w:rsidRDefault="00A065B0" w:rsidP="005B721A">
            <w:pPr>
              <w:pStyle w:val="0Sac"/>
            </w:pPr>
          </w:p>
          <w:p w14:paraId="6E62B074" w14:textId="23CD7FEE" w:rsidR="00C02C51" w:rsidRDefault="00C02C51" w:rsidP="005B721A">
            <w:pPr>
              <w:pStyle w:val="0Sac"/>
            </w:pPr>
          </w:p>
          <w:p w14:paraId="6DB52313" w14:textId="7EC9EE72" w:rsidR="00C02C51" w:rsidRDefault="00C02C51" w:rsidP="005B721A">
            <w:pPr>
              <w:pStyle w:val="0Sac"/>
            </w:pPr>
          </w:p>
          <w:p w14:paraId="0FD6B1D3" w14:textId="1CFA0B3B" w:rsidR="00C02C51" w:rsidRDefault="009738C0" w:rsidP="005B721A">
            <w:pPr>
              <w:pStyle w:val="0Sac"/>
            </w:pPr>
            <w:r>
              <w:t>UF1: It’s all Lao?</w:t>
            </w:r>
          </w:p>
          <w:p w14:paraId="1E82A69F" w14:textId="1F0E7940" w:rsidR="00C02C51" w:rsidRDefault="00C02C51" w:rsidP="005B721A">
            <w:pPr>
              <w:pStyle w:val="0Sac"/>
            </w:pPr>
          </w:p>
          <w:p w14:paraId="094E5C21" w14:textId="77777777" w:rsidR="00A065B0" w:rsidRDefault="00A065B0" w:rsidP="005B721A">
            <w:pPr>
              <w:pStyle w:val="0Sac"/>
            </w:pPr>
          </w:p>
          <w:p w14:paraId="2B3BC21B" w14:textId="79CBFEC2" w:rsidR="00C02C51" w:rsidRDefault="00C02C51" w:rsidP="005B721A">
            <w:pPr>
              <w:pStyle w:val="0Sac"/>
            </w:pPr>
          </w:p>
          <w:p w14:paraId="21F9548F" w14:textId="77777777" w:rsidR="00A065B0" w:rsidRDefault="00A065B0" w:rsidP="005B721A">
            <w:pPr>
              <w:pStyle w:val="0Sac"/>
            </w:pPr>
          </w:p>
          <w:p w14:paraId="2BF13C3D" w14:textId="752DC3FE" w:rsidR="00C02C51" w:rsidRDefault="00C02C51" w:rsidP="005B721A">
            <w:pPr>
              <w:pStyle w:val="0Sac"/>
            </w:pPr>
            <w:r>
              <w:t>UM1: What is your phone number</w:t>
            </w:r>
            <w:r w:rsidR="00A065B0">
              <w:t>?</w:t>
            </w:r>
          </w:p>
          <w:p w14:paraId="60523971" w14:textId="7B592DEA" w:rsidR="00C02C51" w:rsidRDefault="00C02C51" w:rsidP="005B721A">
            <w:pPr>
              <w:pStyle w:val="0Sac"/>
            </w:pPr>
          </w:p>
          <w:p w14:paraId="22598993" w14:textId="759DF959" w:rsidR="002E58DB" w:rsidRDefault="002E58DB" w:rsidP="002E58DB">
            <w:pPr>
              <w:pStyle w:val="0Sac"/>
              <w:jc w:val="both"/>
            </w:pPr>
          </w:p>
          <w:p w14:paraId="4873CB16" w14:textId="77777777" w:rsidR="00A065B0" w:rsidRDefault="00A065B0" w:rsidP="002E58DB">
            <w:pPr>
              <w:pStyle w:val="0Sac"/>
              <w:jc w:val="both"/>
            </w:pPr>
          </w:p>
          <w:p w14:paraId="1D42D94B" w14:textId="77777777" w:rsidR="00A065B0" w:rsidRDefault="00A065B0" w:rsidP="002E58DB">
            <w:pPr>
              <w:pStyle w:val="0Sac"/>
              <w:jc w:val="both"/>
            </w:pPr>
          </w:p>
          <w:p w14:paraId="2896E4F8" w14:textId="77777777" w:rsidR="00A065B0" w:rsidRDefault="00A065B0" w:rsidP="002E58DB">
            <w:pPr>
              <w:pStyle w:val="0Sac"/>
              <w:jc w:val="both"/>
            </w:pPr>
          </w:p>
          <w:p w14:paraId="3FDAC5F3" w14:textId="77777777" w:rsidR="00A065B0" w:rsidRDefault="00A065B0" w:rsidP="002E58DB">
            <w:pPr>
              <w:pStyle w:val="0Sac"/>
              <w:jc w:val="both"/>
            </w:pPr>
          </w:p>
          <w:p w14:paraId="5FFF814D" w14:textId="77777777" w:rsidR="002E58DB" w:rsidRDefault="002E58DB" w:rsidP="002E58DB">
            <w:pPr>
              <w:pStyle w:val="0Sac"/>
              <w:jc w:val="both"/>
            </w:pPr>
          </w:p>
          <w:p w14:paraId="4EEF3866" w14:textId="77777777" w:rsidR="002E58DB" w:rsidRDefault="002E58DB" w:rsidP="002E58DB">
            <w:pPr>
              <w:pStyle w:val="0Sac"/>
              <w:jc w:val="both"/>
            </w:pPr>
            <w:r>
              <w:t xml:space="preserve">UM1: </w:t>
            </w:r>
            <w:r w:rsidRPr="000A4B85">
              <w:t>He told me how you told me today.</w:t>
            </w:r>
          </w:p>
          <w:p w14:paraId="163776F2" w14:textId="77777777" w:rsidR="007B15C8" w:rsidRDefault="007B15C8" w:rsidP="002E58DB">
            <w:pPr>
              <w:pStyle w:val="0Sac"/>
              <w:jc w:val="both"/>
            </w:pPr>
          </w:p>
          <w:p w14:paraId="0200B1DC" w14:textId="77777777" w:rsidR="002E58DB" w:rsidRDefault="002E58DB" w:rsidP="002E58DB">
            <w:pPr>
              <w:pStyle w:val="0Sac"/>
              <w:jc w:val="both"/>
            </w:pPr>
            <w:r>
              <w:t>UF1: Today?</w:t>
            </w:r>
          </w:p>
          <w:p w14:paraId="113CDB8A" w14:textId="77777777" w:rsidR="002E58DB" w:rsidRDefault="002E58DB" w:rsidP="002E58DB">
            <w:pPr>
              <w:pStyle w:val="0Sac"/>
              <w:jc w:val="both"/>
            </w:pPr>
            <w:r>
              <w:t>UM1: I’ll translate word for word.</w:t>
            </w:r>
          </w:p>
          <w:p w14:paraId="2FBE9B9D" w14:textId="77777777" w:rsidR="007B15C8" w:rsidRDefault="007B15C8" w:rsidP="002E58DB">
            <w:pPr>
              <w:pStyle w:val="0Sac"/>
              <w:jc w:val="both"/>
            </w:pPr>
          </w:p>
          <w:p w14:paraId="2264CE39" w14:textId="35D4358D" w:rsidR="002E58DB" w:rsidRDefault="00DF0FA8" w:rsidP="002E58DB">
            <w:pPr>
              <w:pStyle w:val="0Sac"/>
              <w:jc w:val="both"/>
            </w:pPr>
            <w:r>
              <w:t xml:space="preserve">UF1: </w:t>
            </w:r>
            <w:r w:rsidR="008174E2">
              <w:t xml:space="preserve"> </w:t>
            </w:r>
            <w:r w:rsidR="008174E2" w:rsidRPr="008174E2">
              <w:t>I don't know what to do, he just came and told his waiter to clap so I told him to go out instead of stay.</w:t>
            </w:r>
          </w:p>
          <w:p w14:paraId="0E386785" w14:textId="77777777" w:rsidR="007B15C8" w:rsidRDefault="007B15C8" w:rsidP="002E58DB">
            <w:pPr>
              <w:pStyle w:val="0Sac"/>
              <w:jc w:val="both"/>
            </w:pPr>
          </w:p>
          <w:p w14:paraId="24E818A2" w14:textId="77777777" w:rsidR="007B15C8" w:rsidRDefault="007B15C8" w:rsidP="002E58DB">
            <w:pPr>
              <w:pStyle w:val="0Sac"/>
              <w:jc w:val="both"/>
            </w:pPr>
          </w:p>
          <w:p w14:paraId="7705C4FB" w14:textId="77777777" w:rsidR="007B15C8" w:rsidRDefault="007B15C8" w:rsidP="002E58DB">
            <w:pPr>
              <w:pStyle w:val="0Sac"/>
              <w:jc w:val="both"/>
            </w:pPr>
          </w:p>
          <w:p w14:paraId="3362D1FD" w14:textId="77777777" w:rsidR="007B15C8" w:rsidRDefault="007B15C8" w:rsidP="002E58DB">
            <w:pPr>
              <w:pStyle w:val="0Sac"/>
              <w:jc w:val="both"/>
            </w:pPr>
          </w:p>
          <w:p w14:paraId="711E93AD" w14:textId="77777777" w:rsidR="007B15C8" w:rsidRDefault="007B15C8" w:rsidP="002E58DB">
            <w:pPr>
              <w:pStyle w:val="0Sac"/>
              <w:jc w:val="both"/>
            </w:pPr>
          </w:p>
          <w:p w14:paraId="3D14399A" w14:textId="77777777" w:rsidR="007B15C8" w:rsidRDefault="007B15C8" w:rsidP="002E58DB">
            <w:pPr>
              <w:pStyle w:val="0Sac"/>
              <w:jc w:val="both"/>
            </w:pPr>
          </w:p>
          <w:p w14:paraId="4BF29632" w14:textId="77777777" w:rsidR="007B15C8" w:rsidRDefault="007B15C8" w:rsidP="002E58DB">
            <w:pPr>
              <w:pStyle w:val="0Sac"/>
              <w:jc w:val="both"/>
            </w:pPr>
          </w:p>
          <w:p w14:paraId="3478E06B" w14:textId="77777777" w:rsidR="007B15C8" w:rsidRDefault="007B15C8" w:rsidP="002E58DB">
            <w:pPr>
              <w:pStyle w:val="0Sac"/>
              <w:jc w:val="both"/>
            </w:pPr>
          </w:p>
          <w:p w14:paraId="1C464410" w14:textId="77777777" w:rsidR="007B15C8" w:rsidRDefault="007B15C8" w:rsidP="002E58DB">
            <w:pPr>
              <w:pStyle w:val="0Sac"/>
              <w:jc w:val="both"/>
            </w:pPr>
          </w:p>
          <w:p w14:paraId="4EADCF76" w14:textId="45ECDB12" w:rsidR="007B15C8" w:rsidRDefault="006F3AC0" w:rsidP="002E58DB">
            <w:pPr>
              <w:pStyle w:val="0Sac"/>
              <w:jc w:val="both"/>
            </w:pPr>
            <w:r>
              <w:t xml:space="preserve">UM1: </w:t>
            </w:r>
            <w:r w:rsidR="00A534D0">
              <w:t xml:space="preserve"> </w:t>
            </w:r>
            <w:r w:rsidR="00A534D0" w:rsidRPr="00A534D0">
              <w:t>We went outside the door she said we had stolen her wallet and let us return it to her.</w:t>
            </w:r>
          </w:p>
          <w:p w14:paraId="4F600E20" w14:textId="28368E99" w:rsidR="009738C0" w:rsidRDefault="00132411" w:rsidP="002E58DB">
            <w:pPr>
              <w:pStyle w:val="0Sac"/>
              <w:jc w:val="both"/>
            </w:pPr>
            <w:r>
              <w:t xml:space="preserve">UF1:  </w:t>
            </w:r>
            <w:r w:rsidRPr="00132411">
              <w:t xml:space="preserve">After that I went outside her at the ball we were sitting just now she gave me her knife I was </w:t>
            </w:r>
            <w:r w:rsidRPr="00132411">
              <w:lastRenderedPageBreak/>
              <w:t>scared she said</w:t>
            </w:r>
            <w:r w:rsidR="00FA15B3">
              <w:t>.</w:t>
            </w:r>
          </w:p>
          <w:p w14:paraId="330AB9AB" w14:textId="77777777" w:rsidR="009738C0" w:rsidRDefault="009738C0" w:rsidP="002E58DB">
            <w:pPr>
              <w:pStyle w:val="0Sac"/>
              <w:jc w:val="both"/>
            </w:pPr>
          </w:p>
          <w:p w14:paraId="3D819902" w14:textId="77777777" w:rsidR="009738C0" w:rsidRDefault="009738C0" w:rsidP="002E58DB">
            <w:pPr>
              <w:pStyle w:val="0Sac"/>
              <w:jc w:val="both"/>
            </w:pPr>
          </w:p>
          <w:p w14:paraId="2FD7AAEF" w14:textId="77777777" w:rsidR="009738C0" w:rsidRDefault="009738C0" w:rsidP="002E58DB">
            <w:pPr>
              <w:pStyle w:val="0Sac"/>
              <w:jc w:val="both"/>
            </w:pPr>
          </w:p>
          <w:p w14:paraId="386BE652" w14:textId="704C3525" w:rsidR="002E58DB" w:rsidRDefault="009738C0" w:rsidP="002E58DB">
            <w:pPr>
              <w:pStyle w:val="0Sac"/>
              <w:jc w:val="both"/>
            </w:pPr>
            <w:r>
              <w:t xml:space="preserve"> </w:t>
            </w:r>
          </w:p>
          <w:p w14:paraId="24DD739D" w14:textId="77777777" w:rsidR="002E58DB" w:rsidRDefault="002E58DB" w:rsidP="002E58DB">
            <w:pPr>
              <w:pStyle w:val="0Sac"/>
              <w:jc w:val="both"/>
            </w:pPr>
            <w:r>
              <w:t>UF1: She tried to step out of doorway, he picked up a knife and he was going to stab him.</w:t>
            </w:r>
          </w:p>
          <w:p w14:paraId="5EA91A76" w14:textId="77777777" w:rsidR="002E58DB" w:rsidRDefault="002E58DB" w:rsidP="002E58DB">
            <w:pPr>
              <w:pStyle w:val="0Sac"/>
              <w:jc w:val="both"/>
            </w:pPr>
          </w:p>
          <w:p w14:paraId="5ED9CC2A" w14:textId="77777777" w:rsidR="00966665" w:rsidRDefault="00966665" w:rsidP="002E58DB">
            <w:pPr>
              <w:pStyle w:val="0Sac"/>
              <w:jc w:val="both"/>
            </w:pPr>
          </w:p>
          <w:p w14:paraId="647A437E" w14:textId="558A2AD1" w:rsidR="00966665" w:rsidRDefault="00487FC4" w:rsidP="002E58DB">
            <w:pPr>
              <w:pStyle w:val="0Sac"/>
              <w:jc w:val="both"/>
            </w:pPr>
            <w:r>
              <w:t xml:space="preserve">UF1:  </w:t>
            </w:r>
            <w:r w:rsidRPr="00487FC4">
              <w:t>After that I went outside her at the ball we were sitting just now she gave me her knife I was scared she said</w:t>
            </w:r>
            <w:r w:rsidR="00955446">
              <w:t>.</w:t>
            </w:r>
          </w:p>
          <w:p w14:paraId="417C299E" w14:textId="77777777" w:rsidR="00966665" w:rsidRDefault="00966665" w:rsidP="002E58DB">
            <w:pPr>
              <w:pStyle w:val="0Sac"/>
              <w:jc w:val="both"/>
            </w:pPr>
          </w:p>
          <w:p w14:paraId="53555B01" w14:textId="77777777" w:rsidR="00966665" w:rsidRDefault="00966665" w:rsidP="002E58DB">
            <w:pPr>
              <w:pStyle w:val="0Sac"/>
              <w:jc w:val="both"/>
            </w:pPr>
          </w:p>
          <w:p w14:paraId="0C910F95" w14:textId="77777777" w:rsidR="00966665" w:rsidRDefault="00966665" w:rsidP="002E58DB">
            <w:pPr>
              <w:pStyle w:val="0Sac"/>
              <w:jc w:val="both"/>
            </w:pPr>
          </w:p>
          <w:p w14:paraId="340F6EEB" w14:textId="77777777" w:rsidR="00966665" w:rsidRDefault="00966665" w:rsidP="002E58DB">
            <w:pPr>
              <w:pStyle w:val="0Sac"/>
              <w:jc w:val="both"/>
            </w:pPr>
          </w:p>
          <w:p w14:paraId="4F1EF228" w14:textId="77777777" w:rsidR="00966665" w:rsidRDefault="00966665" w:rsidP="002E58DB">
            <w:pPr>
              <w:pStyle w:val="0Sac"/>
              <w:jc w:val="both"/>
            </w:pPr>
          </w:p>
          <w:p w14:paraId="7DD98789" w14:textId="77777777" w:rsidR="00966665" w:rsidRDefault="00966665" w:rsidP="002E58DB">
            <w:pPr>
              <w:pStyle w:val="0Sac"/>
              <w:jc w:val="both"/>
            </w:pPr>
          </w:p>
          <w:p w14:paraId="1D319B4B" w14:textId="77777777" w:rsidR="00966665" w:rsidRDefault="00966665" w:rsidP="002E58DB">
            <w:pPr>
              <w:pStyle w:val="0Sac"/>
              <w:jc w:val="both"/>
            </w:pPr>
          </w:p>
          <w:p w14:paraId="131F3DED" w14:textId="77777777" w:rsidR="00966665" w:rsidRDefault="00966665" w:rsidP="002E58DB">
            <w:pPr>
              <w:pStyle w:val="0Sac"/>
              <w:jc w:val="both"/>
            </w:pPr>
          </w:p>
          <w:p w14:paraId="713CB8A0" w14:textId="77777777" w:rsidR="00966665" w:rsidRDefault="00966665" w:rsidP="002E58DB">
            <w:pPr>
              <w:pStyle w:val="0Sac"/>
              <w:jc w:val="both"/>
            </w:pPr>
          </w:p>
          <w:p w14:paraId="4183D8FF" w14:textId="77777777" w:rsidR="00966665" w:rsidRDefault="00966665" w:rsidP="002E58DB">
            <w:pPr>
              <w:pStyle w:val="0Sac"/>
              <w:jc w:val="both"/>
            </w:pPr>
          </w:p>
          <w:p w14:paraId="187CFA39" w14:textId="77777777" w:rsidR="00966665" w:rsidRDefault="00966665" w:rsidP="002E58DB">
            <w:pPr>
              <w:pStyle w:val="0Sac"/>
              <w:jc w:val="both"/>
            </w:pPr>
          </w:p>
          <w:p w14:paraId="0D981C1A" w14:textId="77777777" w:rsidR="00966665" w:rsidRDefault="00966665" w:rsidP="002E58DB">
            <w:pPr>
              <w:pStyle w:val="0Sac"/>
              <w:jc w:val="both"/>
            </w:pPr>
          </w:p>
          <w:p w14:paraId="1F7AB830" w14:textId="77777777" w:rsidR="00966665" w:rsidRDefault="00966665" w:rsidP="002E58DB">
            <w:pPr>
              <w:pStyle w:val="0Sac"/>
              <w:jc w:val="both"/>
            </w:pPr>
          </w:p>
          <w:p w14:paraId="41F8B964" w14:textId="77777777" w:rsidR="00966665" w:rsidRDefault="00966665" w:rsidP="002E58DB">
            <w:pPr>
              <w:pStyle w:val="0Sac"/>
              <w:jc w:val="both"/>
            </w:pPr>
          </w:p>
          <w:p w14:paraId="3CD10E0F" w14:textId="77777777" w:rsidR="003A22F9" w:rsidRDefault="003A22F9" w:rsidP="002E58DB">
            <w:pPr>
              <w:pStyle w:val="0Sac"/>
              <w:jc w:val="both"/>
            </w:pPr>
          </w:p>
          <w:p w14:paraId="453061F7" w14:textId="77777777" w:rsidR="003A22F9" w:rsidRDefault="003A22F9" w:rsidP="002E58DB">
            <w:pPr>
              <w:pStyle w:val="0Sac"/>
              <w:jc w:val="both"/>
            </w:pPr>
          </w:p>
          <w:p w14:paraId="401A2E77" w14:textId="4007B745" w:rsidR="00966665" w:rsidRDefault="00E4596B" w:rsidP="002E58DB">
            <w:pPr>
              <w:pStyle w:val="0Sac"/>
              <w:jc w:val="both"/>
            </w:pPr>
            <w:r>
              <w:t xml:space="preserve">UM1:  </w:t>
            </w:r>
            <w:r w:rsidRPr="00E4596B">
              <w:t>He told her to explain how she lived and where she was outside the door.</w:t>
            </w:r>
          </w:p>
          <w:p w14:paraId="513C3134" w14:textId="77777777" w:rsidR="002E58DB" w:rsidRDefault="002E58DB" w:rsidP="002E58DB">
            <w:pPr>
              <w:pStyle w:val="0Sac"/>
              <w:jc w:val="both"/>
            </w:pPr>
            <w:r>
              <w:t xml:space="preserve">UF1: </w:t>
            </w:r>
            <w:r w:rsidR="00031713">
              <w:t>I’m here.</w:t>
            </w:r>
          </w:p>
          <w:p w14:paraId="41F6F43E" w14:textId="77777777" w:rsidR="00966665" w:rsidRDefault="00966665" w:rsidP="002E58DB">
            <w:pPr>
              <w:pStyle w:val="0Sac"/>
              <w:jc w:val="both"/>
            </w:pPr>
          </w:p>
          <w:p w14:paraId="0B0DE103" w14:textId="3FC5ABA1" w:rsidR="00031713" w:rsidRDefault="00031713" w:rsidP="002E58DB">
            <w:pPr>
              <w:pStyle w:val="0Sac"/>
              <w:jc w:val="both"/>
            </w:pPr>
          </w:p>
          <w:p w14:paraId="1D560E77" w14:textId="77777777" w:rsidR="003A22F9" w:rsidRDefault="003A22F9" w:rsidP="002E58DB">
            <w:pPr>
              <w:pStyle w:val="0Sac"/>
              <w:jc w:val="both"/>
            </w:pPr>
          </w:p>
          <w:p w14:paraId="290DD0E1" w14:textId="236974E5" w:rsidR="003A22F9" w:rsidRDefault="00834193" w:rsidP="002E58DB">
            <w:pPr>
              <w:pStyle w:val="0Sac"/>
              <w:jc w:val="both"/>
            </w:pPr>
            <w:r>
              <w:t>UM1: Yeah. That’s fine</w:t>
            </w:r>
          </w:p>
          <w:p w14:paraId="248B6812" w14:textId="62D425A2" w:rsidR="003A22F9" w:rsidRDefault="00834193" w:rsidP="002E58DB">
            <w:pPr>
              <w:pStyle w:val="0Sac"/>
              <w:jc w:val="both"/>
            </w:pPr>
            <w:r>
              <w:t xml:space="preserve">UF1: I’m </w:t>
            </w:r>
            <w:r>
              <w:t>standing here and then Jason was standing right here.</w:t>
            </w:r>
          </w:p>
          <w:p w14:paraId="39AD7F58" w14:textId="77777777" w:rsidR="003A22F9" w:rsidRDefault="003A22F9" w:rsidP="002E58DB">
            <w:pPr>
              <w:pStyle w:val="0Sac"/>
              <w:jc w:val="both"/>
            </w:pPr>
          </w:p>
          <w:p w14:paraId="0975AFF2" w14:textId="77777777" w:rsidR="003A22F9" w:rsidRDefault="003A22F9" w:rsidP="002E58DB">
            <w:pPr>
              <w:pStyle w:val="0Sac"/>
              <w:jc w:val="both"/>
            </w:pPr>
          </w:p>
          <w:p w14:paraId="156206FF" w14:textId="41B81E7C" w:rsidR="00031713" w:rsidRDefault="00031713" w:rsidP="002E58DB">
            <w:pPr>
              <w:pStyle w:val="0Sac"/>
              <w:jc w:val="both"/>
            </w:pPr>
          </w:p>
          <w:p w14:paraId="0031A915" w14:textId="77777777" w:rsidR="00D41AF2" w:rsidRDefault="00D41AF2" w:rsidP="002E58DB">
            <w:pPr>
              <w:pStyle w:val="0Sac"/>
              <w:jc w:val="both"/>
            </w:pPr>
          </w:p>
          <w:p w14:paraId="0C3040BB" w14:textId="35E3D0C9" w:rsidR="00D41AF2" w:rsidRDefault="00743043" w:rsidP="002E58DB">
            <w:pPr>
              <w:pStyle w:val="0Sac"/>
              <w:jc w:val="both"/>
            </w:pPr>
            <w:r>
              <w:t xml:space="preserve">UF1: </w:t>
            </w:r>
            <w:r w:rsidR="00DE1C82" w:rsidRPr="00DE1C82">
              <w:t>Yes, therefore you stand here and Jason</w:t>
            </w:r>
          </w:p>
          <w:p w14:paraId="322FFEF5" w14:textId="77777777" w:rsidR="00D41AF2" w:rsidRDefault="00D41AF2" w:rsidP="002E58DB">
            <w:pPr>
              <w:pStyle w:val="0Sac"/>
              <w:jc w:val="both"/>
            </w:pPr>
          </w:p>
          <w:p w14:paraId="7654C79F" w14:textId="77777777" w:rsidR="00D41AF2" w:rsidRDefault="00D41AF2" w:rsidP="002E58DB">
            <w:pPr>
              <w:pStyle w:val="0Sac"/>
              <w:jc w:val="both"/>
            </w:pPr>
          </w:p>
          <w:p w14:paraId="48AC1B33" w14:textId="520BB638" w:rsidR="00D41AF2" w:rsidRDefault="00743043" w:rsidP="002E58DB">
            <w:pPr>
              <w:pStyle w:val="0Sac"/>
              <w:jc w:val="both"/>
            </w:pPr>
            <w:r>
              <w:t xml:space="preserve">UF1:  </w:t>
            </w:r>
            <w:r w:rsidRPr="00743043">
              <w:t>I put on my shoes and she raised a knife.</w:t>
            </w:r>
          </w:p>
          <w:p w14:paraId="50034564" w14:textId="77777777" w:rsidR="00031713" w:rsidRDefault="00031713" w:rsidP="002E58DB">
            <w:pPr>
              <w:pStyle w:val="0Sac"/>
              <w:jc w:val="both"/>
            </w:pPr>
          </w:p>
          <w:p w14:paraId="7FFDC8AC" w14:textId="77777777" w:rsidR="007115C5" w:rsidRDefault="007115C5" w:rsidP="002E58DB">
            <w:pPr>
              <w:pStyle w:val="0Sac"/>
              <w:jc w:val="both"/>
            </w:pPr>
          </w:p>
          <w:p w14:paraId="46086219" w14:textId="77777777" w:rsidR="007115C5" w:rsidRDefault="007115C5" w:rsidP="002E58DB">
            <w:pPr>
              <w:pStyle w:val="0Sac"/>
              <w:jc w:val="both"/>
            </w:pPr>
          </w:p>
          <w:p w14:paraId="4AA83D69" w14:textId="77777777" w:rsidR="007115C5" w:rsidRDefault="007115C5" w:rsidP="002E58DB">
            <w:pPr>
              <w:pStyle w:val="0Sac"/>
              <w:jc w:val="both"/>
            </w:pPr>
          </w:p>
          <w:p w14:paraId="3348C74D" w14:textId="77777777" w:rsidR="007115C5" w:rsidRDefault="007115C5" w:rsidP="002E58DB">
            <w:pPr>
              <w:pStyle w:val="0Sac"/>
              <w:jc w:val="both"/>
            </w:pPr>
          </w:p>
          <w:p w14:paraId="0A12ACDE" w14:textId="77777777" w:rsidR="007115C5" w:rsidRDefault="007115C5" w:rsidP="002E58DB">
            <w:pPr>
              <w:pStyle w:val="0Sac"/>
              <w:jc w:val="both"/>
            </w:pPr>
          </w:p>
          <w:p w14:paraId="097E769A" w14:textId="77777777" w:rsidR="007115C5" w:rsidRDefault="007115C5" w:rsidP="002E58DB">
            <w:pPr>
              <w:pStyle w:val="0Sac"/>
              <w:jc w:val="both"/>
            </w:pPr>
          </w:p>
          <w:p w14:paraId="53989D07" w14:textId="77777777" w:rsidR="007115C5" w:rsidRDefault="007115C5" w:rsidP="002E58DB">
            <w:pPr>
              <w:pStyle w:val="0Sac"/>
              <w:jc w:val="both"/>
            </w:pPr>
          </w:p>
          <w:p w14:paraId="20CD0065" w14:textId="77777777" w:rsidR="007115C5" w:rsidRDefault="007115C5" w:rsidP="002E58DB">
            <w:pPr>
              <w:pStyle w:val="0Sac"/>
              <w:jc w:val="both"/>
            </w:pPr>
          </w:p>
          <w:p w14:paraId="2CE78313" w14:textId="77777777" w:rsidR="00031713" w:rsidRDefault="00031713" w:rsidP="002E58DB">
            <w:pPr>
              <w:pStyle w:val="0Sac"/>
              <w:jc w:val="both"/>
            </w:pPr>
          </w:p>
          <w:p w14:paraId="685ED2EB" w14:textId="77777777" w:rsidR="007115C5" w:rsidRDefault="007115C5" w:rsidP="002E58DB">
            <w:pPr>
              <w:pStyle w:val="0Sac"/>
              <w:jc w:val="both"/>
            </w:pPr>
          </w:p>
          <w:p w14:paraId="18CE63E8" w14:textId="77777777" w:rsidR="007115C5" w:rsidRDefault="007115C5" w:rsidP="002E58DB">
            <w:pPr>
              <w:pStyle w:val="0Sac"/>
              <w:jc w:val="both"/>
            </w:pPr>
          </w:p>
          <w:p w14:paraId="40DB694A" w14:textId="77777777" w:rsidR="007115C5" w:rsidRDefault="007115C5" w:rsidP="002E58DB">
            <w:pPr>
              <w:pStyle w:val="0Sac"/>
              <w:jc w:val="both"/>
            </w:pPr>
          </w:p>
          <w:p w14:paraId="3C630397" w14:textId="77777777" w:rsidR="007115C5" w:rsidRDefault="007115C5" w:rsidP="002E58DB">
            <w:pPr>
              <w:pStyle w:val="0Sac"/>
              <w:jc w:val="both"/>
            </w:pPr>
          </w:p>
          <w:p w14:paraId="3D8D8B2D" w14:textId="77777777" w:rsidR="007115C5" w:rsidRDefault="007115C5" w:rsidP="002E58DB">
            <w:pPr>
              <w:pStyle w:val="0Sac"/>
              <w:jc w:val="both"/>
            </w:pPr>
          </w:p>
          <w:p w14:paraId="2F40C31D" w14:textId="77777777" w:rsidR="007115C5" w:rsidRDefault="007115C5" w:rsidP="002E58DB">
            <w:pPr>
              <w:pStyle w:val="0Sac"/>
              <w:jc w:val="both"/>
            </w:pPr>
          </w:p>
          <w:p w14:paraId="6289E914" w14:textId="77777777" w:rsidR="007115C5" w:rsidRDefault="007115C5" w:rsidP="002E58DB">
            <w:pPr>
              <w:pStyle w:val="0Sac"/>
              <w:jc w:val="both"/>
            </w:pPr>
          </w:p>
          <w:p w14:paraId="5FBF9149" w14:textId="0611B475" w:rsidR="007115C5" w:rsidRDefault="0091110A" w:rsidP="002E58DB">
            <w:pPr>
              <w:pStyle w:val="0Sac"/>
              <w:jc w:val="both"/>
            </w:pPr>
            <w:r>
              <w:t xml:space="preserve">UF2:  </w:t>
            </w:r>
            <w:r w:rsidRPr="0091110A">
              <w:t>I ran out and she ran after me.</w:t>
            </w:r>
          </w:p>
          <w:p w14:paraId="19DC700D" w14:textId="52C06270" w:rsidR="007115C5" w:rsidRDefault="005D6781" w:rsidP="007115C5">
            <w:pPr>
              <w:pStyle w:val="0Sac"/>
              <w:jc w:val="both"/>
            </w:pPr>
            <w:r>
              <w:t xml:space="preserve">UF1:  </w:t>
            </w:r>
            <w:r w:rsidRPr="005D6781">
              <w:t>He said to carry a knife like that situation.</w:t>
            </w:r>
          </w:p>
          <w:p w14:paraId="6327C92F" w14:textId="4BCA9958" w:rsidR="00861519" w:rsidRDefault="00861519" w:rsidP="002E58DB">
            <w:pPr>
              <w:pStyle w:val="0Sac"/>
              <w:jc w:val="both"/>
            </w:pPr>
          </w:p>
          <w:p w14:paraId="64601194" w14:textId="77777777" w:rsidR="007115C5" w:rsidRDefault="007115C5" w:rsidP="002E58DB">
            <w:pPr>
              <w:pStyle w:val="0Sac"/>
              <w:jc w:val="both"/>
            </w:pPr>
          </w:p>
          <w:p w14:paraId="548F374D" w14:textId="77777777" w:rsidR="007115C5" w:rsidRDefault="007115C5" w:rsidP="002E58DB">
            <w:pPr>
              <w:pStyle w:val="0Sac"/>
              <w:jc w:val="both"/>
            </w:pPr>
          </w:p>
          <w:p w14:paraId="15496B54" w14:textId="77777777" w:rsidR="007115C5" w:rsidRDefault="007115C5" w:rsidP="002E58DB">
            <w:pPr>
              <w:pStyle w:val="0Sac"/>
              <w:jc w:val="both"/>
            </w:pPr>
          </w:p>
          <w:p w14:paraId="3CA72DA3" w14:textId="77777777" w:rsidR="007115C5" w:rsidRDefault="007115C5" w:rsidP="002E58DB">
            <w:pPr>
              <w:pStyle w:val="0Sac"/>
              <w:jc w:val="both"/>
            </w:pPr>
          </w:p>
          <w:p w14:paraId="748EA1ED" w14:textId="77777777" w:rsidR="007115C5" w:rsidRDefault="007115C5" w:rsidP="002E58DB">
            <w:pPr>
              <w:pStyle w:val="0Sac"/>
              <w:jc w:val="both"/>
            </w:pPr>
          </w:p>
          <w:p w14:paraId="1EE6E787" w14:textId="77777777" w:rsidR="007115C5" w:rsidRDefault="007115C5" w:rsidP="002E58DB">
            <w:pPr>
              <w:pStyle w:val="0Sac"/>
              <w:jc w:val="both"/>
            </w:pPr>
          </w:p>
          <w:p w14:paraId="1B4CE536" w14:textId="77777777" w:rsidR="007115C5" w:rsidRDefault="007115C5" w:rsidP="002E58DB">
            <w:pPr>
              <w:pStyle w:val="0Sac"/>
              <w:jc w:val="both"/>
            </w:pPr>
          </w:p>
          <w:p w14:paraId="700200D0" w14:textId="77777777" w:rsidR="007115C5" w:rsidRDefault="007115C5" w:rsidP="002E58DB">
            <w:pPr>
              <w:pStyle w:val="0Sac"/>
              <w:jc w:val="both"/>
            </w:pPr>
          </w:p>
          <w:p w14:paraId="43FE45DD" w14:textId="3462D3CE" w:rsidR="007115C5" w:rsidRDefault="00AC5A2D" w:rsidP="007115C5">
            <w:pPr>
              <w:pStyle w:val="0Sac"/>
              <w:jc w:val="both"/>
            </w:pPr>
            <w:r>
              <w:t xml:space="preserve">UF2:  </w:t>
            </w:r>
            <w:r w:rsidRPr="00AC5A2D">
              <w:t>Yes, she did this, so I ran away.</w:t>
            </w:r>
          </w:p>
          <w:p w14:paraId="636E7C6B" w14:textId="35BD6C0A" w:rsidR="007115C5" w:rsidRDefault="00483328" w:rsidP="007115C5">
            <w:pPr>
              <w:pStyle w:val="0Sac"/>
              <w:jc w:val="both"/>
            </w:pPr>
            <w:r>
              <w:t xml:space="preserve">UF1:  </w:t>
            </w:r>
            <w:r w:rsidRPr="00483328">
              <w:t>Yes, ready to make a mouth like this.</w:t>
            </w:r>
          </w:p>
          <w:p w14:paraId="1247DCF0" w14:textId="77777777" w:rsidR="007115C5" w:rsidRDefault="007115C5" w:rsidP="002E58DB">
            <w:pPr>
              <w:pStyle w:val="0Sac"/>
              <w:jc w:val="both"/>
            </w:pPr>
          </w:p>
          <w:p w14:paraId="17E60E3F" w14:textId="77777777" w:rsidR="007115C5" w:rsidRDefault="007115C5" w:rsidP="002E58DB">
            <w:pPr>
              <w:pStyle w:val="0Sac"/>
              <w:jc w:val="both"/>
            </w:pPr>
          </w:p>
          <w:p w14:paraId="6D3C88D6" w14:textId="2F31E804" w:rsidR="00031713" w:rsidRDefault="00031713" w:rsidP="002E58DB">
            <w:pPr>
              <w:pStyle w:val="0Sac"/>
              <w:jc w:val="both"/>
            </w:pPr>
          </w:p>
          <w:p w14:paraId="42BEC8F3" w14:textId="1FE66F62" w:rsidR="006A3C42" w:rsidRDefault="00026153" w:rsidP="006A3C42">
            <w:pPr>
              <w:pStyle w:val="0Sac"/>
              <w:jc w:val="both"/>
            </w:pPr>
            <w:r>
              <w:t xml:space="preserve">UF2:  </w:t>
            </w:r>
            <w:r w:rsidRPr="00026153">
              <w:t>Time is so fast I don't know anything.</w:t>
            </w:r>
          </w:p>
          <w:p w14:paraId="2C2FECCB" w14:textId="096AFA70" w:rsidR="006A3C42" w:rsidRDefault="00026153" w:rsidP="006A3C42">
            <w:pPr>
              <w:pStyle w:val="0Sac"/>
              <w:jc w:val="both"/>
            </w:pPr>
            <w:r>
              <w:t xml:space="preserve">UF1:  </w:t>
            </w:r>
            <w:r w:rsidRPr="00026153">
              <w:t>Why did she feel that he would hurt her?</w:t>
            </w:r>
          </w:p>
          <w:p w14:paraId="289EA27E" w14:textId="77777777" w:rsidR="006A3C42" w:rsidRDefault="006A3C42" w:rsidP="002E58DB">
            <w:pPr>
              <w:pStyle w:val="0Sac"/>
              <w:jc w:val="both"/>
            </w:pPr>
          </w:p>
          <w:p w14:paraId="68CC88B9" w14:textId="77777777" w:rsidR="006A3C42" w:rsidRDefault="006A3C42" w:rsidP="002E58DB">
            <w:pPr>
              <w:pStyle w:val="0Sac"/>
              <w:jc w:val="both"/>
            </w:pPr>
          </w:p>
          <w:p w14:paraId="459BEB68" w14:textId="77777777" w:rsidR="006A3C42" w:rsidRDefault="006A3C42" w:rsidP="002E58DB">
            <w:pPr>
              <w:pStyle w:val="0Sac"/>
              <w:jc w:val="both"/>
            </w:pPr>
          </w:p>
          <w:p w14:paraId="0669FBF9" w14:textId="4661B4DB" w:rsidR="00861519" w:rsidRDefault="00861519" w:rsidP="002E58DB">
            <w:pPr>
              <w:pStyle w:val="0Sac"/>
              <w:jc w:val="both"/>
            </w:pPr>
          </w:p>
          <w:p w14:paraId="2D641924" w14:textId="77777777" w:rsidR="006A3C42" w:rsidRDefault="006A3C42" w:rsidP="002E58DB">
            <w:pPr>
              <w:pStyle w:val="0Sac"/>
              <w:jc w:val="both"/>
            </w:pPr>
          </w:p>
          <w:p w14:paraId="74253CE9" w14:textId="77777777" w:rsidR="006A3C42" w:rsidRDefault="006A3C42" w:rsidP="002E58DB">
            <w:pPr>
              <w:pStyle w:val="0Sac"/>
              <w:jc w:val="both"/>
            </w:pPr>
          </w:p>
          <w:p w14:paraId="539EB7BF" w14:textId="77777777" w:rsidR="006A3C42" w:rsidRDefault="006A3C42" w:rsidP="002E58DB">
            <w:pPr>
              <w:pStyle w:val="0Sac"/>
              <w:jc w:val="both"/>
            </w:pPr>
          </w:p>
          <w:p w14:paraId="0AFBF308" w14:textId="77777777" w:rsidR="006A3C42" w:rsidRDefault="006A3C42" w:rsidP="002E58DB">
            <w:pPr>
              <w:pStyle w:val="0Sac"/>
              <w:jc w:val="both"/>
            </w:pPr>
          </w:p>
          <w:p w14:paraId="7EA728CF" w14:textId="77777777" w:rsidR="006A3C42" w:rsidRDefault="006A3C42" w:rsidP="002E58DB">
            <w:pPr>
              <w:pStyle w:val="0Sac"/>
              <w:jc w:val="both"/>
            </w:pPr>
          </w:p>
          <w:p w14:paraId="1D6E9D1A" w14:textId="77777777" w:rsidR="00C54CCA" w:rsidRDefault="00C54CCA" w:rsidP="002E58DB">
            <w:pPr>
              <w:pStyle w:val="0Sac"/>
              <w:jc w:val="both"/>
            </w:pPr>
          </w:p>
          <w:p w14:paraId="378DA79E" w14:textId="77777777" w:rsidR="00C54CCA" w:rsidRDefault="00C54CCA" w:rsidP="002E58DB">
            <w:pPr>
              <w:pStyle w:val="0Sac"/>
              <w:jc w:val="both"/>
            </w:pPr>
          </w:p>
          <w:p w14:paraId="2C8F5ADD" w14:textId="7D2A1058" w:rsidR="00C54CCA" w:rsidRDefault="001E4496" w:rsidP="002E58DB">
            <w:pPr>
              <w:pStyle w:val="0Sac"/>
              <w:jc w:val="both"/>
            </w:pPr>
            <w:r>
              <w:t xml:space="preserve">UF2:  </w:t>
            </w:r>
            <w:r w:rsidRPr="001E4496">
              <w:t>why do you feel that way</w:t>
            </w:r>
            <w:r w:rsidR="00CB79D4">
              <w:t>?</w:t>
            </w:r>
          </w:p>
          <w:p w14:paraId="282D9FEC" w14:textId="5839E24F" w:rsidR="00C54CCA" w:rsidRDefault="00CB79D4" w:rsidP="002E58DB">
            <w:pPr>
              <w:pStyle w:val="0Sac"/>
              <w:jc w:val="both"/>
            </w:pPr>
            <w:r>
              <w:t xml:space="preserve">UF1:  </w:t>
            </w:r>
            <w:r w:rsidRPr="00CB79D4">
              <w:t>Stone floor, he raised the knife and made a strange face, so I thought that if I didn't run away, he would hurt me, so I ran away.</w:t>
            </w:r>
          </w:p>
          <w:p w14:paraId="413481F4" w14:textId="77777777" w:rsidR="00C54CCA" w:rsidRDefault="00C54CCA" w:rsidP="002E58DB">
            <w:pPr>
              <w:pStyle w:val="0Sac"/>
              <w:jc w:val="both"/>
            </w:pPr>
          </w:p>
          <w:p w14:paraId="56AFED87" w14:textId="77777777" w:rsidR="00C54CCA" w:rsidRDefault="00C54CCA" w:rsidP="002E58DB">
            <w:pPr>
              <w:pStyle w:val="0Sac"/>
              <w:jc w:val="both"/>
            </w:pPr>
          </w:p>
          <w:p w14:paraId="363834B4" w14:textId="77777777" w:rsidR="00C54CCA" w:rsidRDefault="00C54CCA" w:rsidP="002E58DB">
            <w:pPr>
              <w:pStyle w:val="0Sac"/>
              <w:jc w:val="both"/>
            </w:pPr>
          </w:p>
          <w:p w14:paraId="254A9D02" w14:textId="77777777" w:rsidR="00C54CCA" w:rsidRDefault="00C54CCA" w:rsidP="002E58DB">
            <w:pPr>
              <w:pStyle w:val="0Sac"/>
              <w:jc w:val="both"/>
            </w:pPr>
          </w:p>
          <w:p w14:paraId="3A76115F" w14:textId="77777777" w:rsidR="00C54CCA" w:rsidRDefault="00C54CCA" w:rsidP="002E58DB">
            <w:pPr>
              <w:pStyle w:val="0Sac"/>
              <w:jc w:val="both"/>
            </w:pPr>
          </w:p>
          <w:p w14:paraId="5E853377" w14:textId="77777777" w:rsidR="00C54CCA" w:rsidRDefault="00C54CCA" w:rsidP="002E58DB">
            <w:pPr>
              <w:pStyle w:val="0Sac"/>
              <w:jc w:val="both"/>
            </w:pPr>
          </w:p>
          <w:p w14:paraId="744726F2" w14:textId="77777777" w:rsidR="00C54CCA" w:rsidRDefault="00C54CCA" w:rsidP="002E58DB">
            <w:pPr>
              <w:pStyle w:val="0Sac"/>
              <w:jc w:val="both"/>
            </w:pPr>
          </w:p>
          <w:p w14:paraId="68ADFF28" w14:textId="77777777" w:rsidR="00C54CCA" w:rsidRDefault="00C54CCA" w:rsidP="002E58DB">
            <w:pPr>
              <w:pStyle w:val="0Sac"/>
              <w:jc w:val="both"/>
            </w:pPr>
          </w:p>
          <w:p w14:paraId="76229B70" w14:textId="06B7B129" w:rsidR="00C54CCA" w:rsidRDefault="00DE6619" w:rsidP="002E58DB">
            <w:pPr>
              <w:pStyle w:val="0Sac"/>
              <w:jc w:val="both"/>
            </w:pPr>
            <w:r>
              <w:t xml:space="preserve">UF1: </w:t>
            </w:r>
            <w:r w:rsidR="00E47462">
              <w:t xml:space="preserve"> </w:t>
            </w:r>
            <w:r w:rsidR="00E47462" w:rsidRPr="00E47462">
              <w:t>What does the knife look like?</w:t>
            </w:r>
          </w:p>
          <w:p w14:paraId="35F38022" w14:textId="406D044C" w:rsidR="00C54CCA" w:rsidRDefault="00DE6619" w:rsidP="002E58DB">
            <w:pPr>
              <w:pStyle w:val="0Sac"/>
              <w:jc w:val="both"/>
            </w:pPr>
            <w:r>
              <w:t>UF2:</w:t>
            </w:r>
            <w:r w:rsidR="00C63C3D">
              <w:t xml:space="preserve">  </w:t>
            </w:r>
            <w:r w:rsidR="0008071F">
              <w:t>L</w:t>
            </w:r>
            <w:r w:rsidR="00C63C3D" w:rsidRPr="00C63C3D">
              <w:t>ike this</w:t>
            </w:r>
          </w:p>
          <w:p w14:paraId="5285DEBC" w14:textId="77777777" w:rsidR="00C54CCA" w:rsidRDefault="00C54CCA" w:rsidP="002E58DB">
            <w:pPr>
              <w:pStyle w:val="0Sac"/>
              <w:jc w:val="both"/>
            </w:pPr>
          </w:p>
          <w:p w14:paraId="4D45EAA0" w14:textId="6C4037DB" w:rsidR="00C54CCA" w:rsidRDefault="008414E0" w:rsidP="00C54CCA">
            <w:pPr>
              <w:pStyle w:val="0Sac"/>
              <w:jc w:val="both"/>
            </w:pPr>
            <w:r>
              <w:t>She will show it to you.</w:t>
            </w:r>
          </w:p>
          <w:p w14:paraId="5147E9E1" w14:textId="4C800DF0" w:rsidR="00F7658D" w:rsidRDefault="00F7658D" w:rsidP="002E58DB">
            <w:pPr>
              <w:pStyle w:val="0Sac"/>
              <w:jc w:val="both"/>
            </w:pPr>
          </w:p>
          <w:p w14:paraId="3DDE43DA" w14:textId="77777777" w:rsidR="00F7658D" w:rsidRDefault="00F7658D" w:rsidP="002E58DB">
            <w:pPr>
              <w:pStyle w:val="0Sac"/>
              <w:jc w:val="both"/>
            </w:pPr>
          </w:p>
          <w:p w14:paraId="42AE021B" w14:textId="0ADDEBC7" w:rsidR="00C54CCA" w:rsidRDefault="00F82E62" w:rsidP="002E58DB">
            <w:pPr>
              <w:pStyle w:val="0Sac"/>
              <w:jc w:val="both"/>
            </w:pPr>
            <w:r>
              <w:t xml:space="preserve">UF2:  </w:t>
            </w:r>
            <w:r w:rsidR="00237A8C">
              <w:t>D</w:t>
            </w:r>
            <w:r w:rsidRPr="00F82E62">
              <w:t>on't touch</w:t>
            </w:r>
          </w:p>
          <w:p w14:paraId="4E9B58C5" w14:textId="6640CA48" w:rsidR="00C54CCA" w:rsidRDefault="00237A8C" w:rsidP="004B5FD9">
            <w:pPr>
              <w:pStyle w:val="0Sac"/>
              <w:jc w:val="both"/>
            </w:pPr>
            <w:r>
              <w:t xml:space="preserve">UF1: </w:t>
            </w:r>
            <w:r w:rsidR="00EE1FC7">
              <w:t xml:space="preserve"> H</w:t>
            </w:r>
            <w:r w:rsidR="00EE1FC7" w:rsidRPr="00EE1FC7">
              <w:t>e said so</w:t>
            </w:r>
          </w:p>
          <w:p w14:paraId="6B7F559E" w14:textId="77777777" w:rsidR="004B5FD9" w:rsidRDefault="004B5FD9" w:rsidP="002E58DB">
            <w:pPr>
              <w:pStyle w:val="0Sac"/>
              <w:jc w:val="both"/>
            </w:pPr>
          </w:p>
          <w:p w14:paraId="0F047CC5" w14:textId="77777777" w:rsidR="004B5FD9" w:rsidRDefault="004B5FD9" w:rsidP="002E58DB">
            <w:pPr>
              <w:pStyle w:val="0Sac"/>
              <w:jc w:val="both"/>
            </w:pPr>
          </w:p>
          <w:p w14:paraId="3A335A79" w14:textId="0781CA5B" w:rsidR="004B5FD9" w:rsidRDefault="004B5FD9" w:rsidP="004B5FD9">
            <w:pPr>
              <w:pStyle w:val="0Sac"/>
              <w:jc w:val="both"/>
            </w:pPr>
          </w:p>
          <w:p w14:paraId="5F22A3AE" w14:textId="77777777" w:rsidR="004B5FD9" w:rsidRDefault="004B5FD9" w:rsidP="002E58DB">
            <w:pPr>
              <w:pStyle w:val="0Sac"/>
              <w:jc w:val="both"/>
            </w:pPr>
          </w:p>
          <w:p w14:paraId="658E57CB" w14:textId="77777777" w:rsidR="004B5FD9" w:rsidRDefault="004B5FD9" w:rsidP="002E58DB">
            <w:pPr>
              <w:pStyle w:val="0Sac"/>
              <w:jc w:val="both"/>
            </w:pPr>
          </w:p>
          <w:p w14:paraId="15589C6A" w14:textId="3C01DB6C" w:rsidR="004B5FD9" w:rsidRDefault="00F82E62" w:rsidP="004B5FD9">
            <w:pPr>
              <w:pStyle w:val="0Sac"/>
              <w:jc w:val="both"/>
            </w:pPr>
            <w:r>
              <w:t>UF2: Are you sure?</w:t>
            </w:r>
          </w:p>
          <w:p w14:paraId="0A55B6F5" w14:textId="53EB4043" w:rsidR="004B5FD9" w:rsidRDefault="00F82E62" w:rsidP="004B5FD9">
            <w:pPr>
              <w:pStyle w:val="0Sac"/>
              <w:jc w:val="both"/>
            </w:pPr>
            <w:r>
              <w:t>UF1: Yes</w:t>
            </w:r>
          </w:p>
          <w:p w14:paraId="4EEE2E3D" w14:textId="77777777" w:rsidR="004B5FD9" w:rsidRDefault="004B5FD9" w:rsidP="002E58DB">
            <w:pPr>
              <w:pStyle w:val="0Sac"/>
              <w:jc w:val="both"/>
            </w:pPr>
          </w:p>
          <w:p w14:paraId="6511E534" w14:textId="77777777" w:rsidR="00D15B1A" w:rsidRDefault="00D15B1A" w:rsidP="002E58DB">
            <w:pPr>
              <w:pStyle w:val="0Sac"/>
              <w:jc w:val="both"/>
            </w:pPr>
          </w:p>
          <w:p w14:paraId="7A92DAE5" w14:textId="77777777" w:rsidR="00D15B1A" w:rsidRDefault="00D15B1A" w:rsidP="002E58DB">
            <w:pPr>
              <w:pStyle w:val="0Sac"/>
              <w:jc w:val="both"/>
            </w:pPr>
          </w:p>
          <w:p w14:paraId="6EE48FAE" w14:textId="77777777" w:rsidR="00D15B1A" w:rsidRDefault="00D15B1A" w:rsidP="002E58DB">
            <w:pPr>
              <w:pStyle w:val="0Sac"/>
              <w:jc w:val="both"/>
            </w:pPr>
          </w:p>
          <w:p w14:paraId="5168F63A" w14:textId="77777777" w:rsidR="00D15B1A" w:rsidRDefault="00D15B1A" w:rsidP="002E58DB">
            <w:pPr>
              <w:pStyle w:val="0Sac"/>
              <w:jc w:val="both"/>
            </w:pPr>
          </w:p>
          <w:p w14:paraId="42BAFE30" w14:textId="77777777" w:rsidR="00D15B1A" w:rsidRDefault="00D15B1A" w:rsidP="002E58DB">
            <w:pPr>
              <w:pStyle w:val="0Sac"/>
              <w:jc w:val="both"/>
            </w:pPr>
          </w:p>
          <w:p w14:paraId="1AB65F97" w14:textId="77777777" w:rsidR="00D15B1A" w:rsidRDefault="00D15B1A" w:rsidP="002E58DB">
            <w:pPr>
              <w:pStyle w:val="0Sac"/>
              <w:jc w:val="both"/>
            </w:pPr>
          </w:p>
          <w:p w14:paraId="1FC439A8" w14:textId="62546719" w:rsidR="00D15B1A" w:rsidRDefault="00D96B60" w:rsidP="00D15B1A">
            <w:pPr>
              <w:pStyle w:val="0Sac"/>
              <w:jc w:val="both"/>
            </w:pPr>
            <w:r>
              <w:t xml:space="preserve">UF2:  </w:t>
            </w:r>
            <w:r w:rsidRPr="00D96B60">
              <w:t>That thing is true yes we will look and can you ask him what he did after and here yes and you know he is telling the truth.</w:t>
            </w:r>
          </w:p>
          <w:p w14:paraId="5B5CF3AC" w14:textId="40AA33B8" w:rsidR="00D15B1A" w:rsidRDefault="00D96B60" w:rsidP="00D15B1A">
            <w:pPr>
              <w:pStyle w:val="0Sac"/>
              <w:jc w:val="both"/>
            </w:pPr>
            <w:r>
              <w:t>UF1: Okay</w:t>
            </w:r>
          </w:p>
          <w:p w14:paraId="0CB70663" w14:textId="77777777" w:rsidR="00D15B1A" w:rsidRDefault="00D15B1A" w:rsidP="002E58DB">
            <w:pPr>
              <w:pStyle w:val="0Sac"/>
              <w:jc w:val="both"/>
            </w:pPr>
          </w:p>
          <w:p w14:paraId="617DE9C3" w14:textId="77777777" w:rsidR="00D15B1A" w:rsidRDefault="00D15B1A" w:rsidP="002E58DB">
            <w:pPr>
              <w:pStyle w:val="0Sac"/>
              <w:jc w:val="both"/>
            </w:pPr>
          </w:p>
          <w:p w14:paraId="367DC9BD" w14:textId="77777777" w:rsidR="00D15B1A" w:rsidRDefault="00D15B1A" w:rsidP="002E58DB">
            <w:pPr>
              <w:pStyle w:val="0Sac"/>
              <w:jc w:val="both"/>
            </w:pPr>
          </w:p>
          <w:p w14:paraId="12B120B8" w14:textId="657EEC1F" w:rsidR="00D15B1A" w:rsidRDefault="009A2E5A" w:rsidP="002E58DB">
            <w:pPr>
              <w:pStyle w:val="0Sac"/>
              <w:jc w:val="both"/>
            </w:pPr>
            <w:r>
              <w:t xml:space="preserve">UF2:  </w:t>
            </w:r>
            <w:r w:rsidRPr="009A2E5A">
              <w:t>When the night runs out, what's more?</w:t>
            </w:r>
          </w:p>
          <w:p w14:paraId="25D716F7" w14:textId="6F7FAEC9" w:rsidR="00D15B1A" w:rsidRDefault="00EF129D" w:rsidP="002E58DB">
            <w:pPr>
              <w:pStyle w:val="0Sac"/>
              <w:jc w:val="both"/>
            </w:pPr>
            <w:r>
              <w:t xml:space="preserve">UF1:  </w:t>
            </w:r>
            <w:r w:rsidRPr="00EF129D">
              <w:t>I ran out and she ran after me.</w:t>
            </w:r>
          </w:p>
          <w:p w14:paraId="0E5D390B" w14:textId="77777777" w:rsidR="00D15B1A" w:rsidRDefault="00D15B1A" w:rsidP="002E58DB">
            <w:pPr>
              <w:pStyle w:val="0Sac"/>
              <w:jc w:val="both"/>
            </w:pPr>
          </w:p>
          <w:p w14:paraId="793F20B2" w14:textId="77777777" w:rsidR="00D15B1A" w:rsidRDefault="00D15B1A" w:rsidP="002E58DB">
            <w:pPr>
              <w:pStyle w:val="0Sac"/>
              <w:jc w:val="both"/>
            </w:pPr>
          </w:p>
          <w:p w14:paraId="05D65663" w14:textId="77777777" w:rsidR="00D15B1A" w:rsidRDefault="00D15B1A" w:rsidP="002E58DB">
            <w:pPr>
              <w:pStyle w:val="0Sac"/>
              <w:jc w:val="both"/>
            </w:pPr>
          </w:p>
          <w:p w14:paraId="3A150662" w14:textId="00A6C9A7" w:rsidR="00D15B1A" w:rsidRDefault="00B92D7A" w:rsidP="00D15B1A">
            <w:pPr>
              <w:pStyle w:val="0Sac"/>
              <w:jc w:val="both"/>
            </w:pPr>
            <w:r>
              <w:t xml:space="preserve">UF2:  </w:t>
            </w:r>
            <w:r w:rsidRPr="00B92D7A">
              <w:t>When he was outside, did he hold a knife?</w:t>
            </w:r>
          </w:p>
          <w:p w14:paraId="53A2C35A" w14:textId="62466C77" w:rsidR="00D15B1A" w:rsidRDefault="00B92D7A" w:rsidP="00D15B1A">
            <w:pPr>
              <w:pStyle w:val="0Sac"/>
              <w:jc w:val="both"/>
            </w:pPr>
            <w:r>
              <w:t xml:space="preserve">UF1:  </w:t>
            </w:r>
            <w:r w:rsidRPr="00B92D7A">
              <w:t>When he was outside, he didn't even touch the knife.</w:t>
            </w:r>
          </w:p>
          <w:p w14:paraId="0ABCC20D" w14:textId="77777777" w:rsidR="00D15B1A" w:rsidRDefault="00D15B1A" w:rsidP="002E58DB">
            <w:pPr>
              <w:pStyle w:val="0Sac"/>
              <w:jc w:val="both"/>
            </w:pPr>
          </w:p>
          <w:p w14:paraId="066D150A" w14:textId="77777777" w:rsidR="00D15B1A" w:rsidRDefault="00D15B1A" w:rsidP="002E58DB">
            <w:pPr>
              <w:pStyle w:val="0Sac"/>
              <w:jc w:val="both"/>
            </w:pPr>
          </w:p>
          <w:p w14:paraId="35DE419A" w14:textId="2A807B13" w:rsidR="00F7658D" w:rsidRDefault="00F7658D" w:rsidP="002E58DB">
            <w:pPr>
              <w:pStyle w:val="0Sac"/>
              <w:jc w:val="both"/>
            </w:pPr>
          </w:p>
          <w:p w14:paraId="1DFE444C" w14:textId="77777777" w:rsidR="00D15B1A" w:rsidRDefault="00D15B1A" w:rsidP="002E58DB">
            <w:pPr>
              <w:pStyle w:val="0Sac"/>
              <w:jc w:val="both"/>
            </w:pPr>
          </w:p>
          <w:p w14:paraId="03EFC660" w14:textId="77777777" w:rsidR="00D15B1A" w:rsidRDefault="00D15B1A" w:rsidP="002E58DB">
            <w:pPr>
              <w:pStyle w:val="0Sac"/>
              <w:jc w:val="both"/>
            </w:pPr>
          </w:p>
          <w:p w14:paraId="3D60FAC7" w14:textId="6971BF2C" w:rsidR="00D15B1A" w:rsidRDefault="00BF0649" w:rsidP="00D15B1A">
            <w:pPr>
              <w:pStyle w:val="0Sac"/>
              <w:jc w:val="both"/>
            </w:pPr>
            <w:r>
              <w:t xml:space="preserve">UF2:  </w:t>
            </w:r>
            <w:r>
              <w:t>does she recall what he was saying when he was following her?</w:t>
            </w:r>
          </w:p>
          <w:p w14:paraId="4C8179DC" w14:textId="4BA5BB43" w:rsidR="00D15B1A" w:rsidRDefault="00C650A5" w:rsidP="00D15B1A">
            <w:pPr>
              <w:pStyle w:val="0Sac"/>
              <w:jc w:val="both"/>
            </w:pPr>
            <w:r>
              <w:t xml:space="preserve">UF2:  </w:t>
            </w:r>
            <w:r w:rsidRPr="00C650A5">
              <w:t>He told me to return his money to him why did he take his money?</w:t>
            </w:r>
          </w:p>
          <w:p w14:paraId="17793B88" w14:textId="0742942F" w:rsidR="00F7658D" w:rsidRDefault="00F7658D" w:rsidP="002E58DB">
            <w:pPr>
              <w:pStyle w:val="0Sac"/>
              <w:jc w:val="both"/>
            </w:pPr>
          </w:p>
          <w:p w14:paraId="5F50E7DF" w14:textId="77777777" w:rsidR="00D15B1A" w:rsidRDefault="00D15B1A" w:rsidP="002E58DB">
            <w:pPr>
              <w:pStyle w:val="0Sac"/>
              <w:jc w:val="both"/>
            </w:pPr>
          </w:p>
          <w:p w14:paraId="44F24024" w14:textId="6B8DA8E0" w:rsidR="00D15B1A" w:rsidRDefault="00DD77CF" w:rsidP="00D15B1A">
            <w:pPr>
              <w:pStyle w:val="0Sac"/>
              <w:jc w:val="both"/>
            </w:pPr>
            <w:r>
              <w:t xml:space="preserve">UF2:  </w:t>
            </w:r>
            <w:r w:rsidRPr="00DD77CF">
              <w:t>What did he say when he ran after her?</w:t>
            </w:r>
          </w:p>
          <w:p w14:paraId="54A1A616" w14:textId="77777777" w:rsidR="00D15B1A" w:rsidRDefault="00D15B1A" w:rsidP="002E58DB">
            <w:pPr>
              <w:pStyle w:val="0Sac"/>
              <w:jc w:val="both"/>
            </w:pPr>
          </w:p>
          <w:p w14:paraId="586D6B97" w14:textId="77777777" w:rsidR="00D15B1A" w:rsidRDefault="00D15B1A" w:rsidP="002E58DB">
            <w:pPr>
              <w:pStyle w:val="0Sac"/>
              <w:jc w:val="both"/>
            </w:pPr>
          </w:p>
          <w:p w14:paraId="3C098343" w14:textId="6556D095" w:rsidR="0052254A" w:rsidRDefault="00374C0C" w:rsidP="0052254A">
            <w:pPr>
              <w:pStyle w:val="0Sac"/>
              <w:jc w:val="both"/>
            </w:pPr>
            <w:r>
              <w:t xml:space="preserve">UF2:  </w:t>
            </w:r>
            <w:r w:rsidRPr="00374C0C">
              <w:t>Where did he follow her?</w:t>
            </w:r>
          </w:p>
          <w:p w14:paraId="4FBBECA4" w14:textId="24AD47E9" w:rsidR="0052254A" w:rsidRDefault="0051708E" w:rsidP="0052254A">
            <w:pPr>
              <w:pStyle w:val="0Sac"/>
              <w:jc w:val="both"/>
            </w:pPr>
            <w:r>
              <w:t xml:space="preserve">UF1:  </w:t>
            </w:r>
            <w:r w:rsidRPr="0051708E">
              <w:t>He ran along the floor, the tree above where we were the last three.</w:t>
            </w:r>
          </w:p>
          <w:p w14:paraId="77724177" w14:textId="77777777" w:rsidR="0052254A" w:rsidRDefault="0052254A" w:rsidP="002E58DB">
            <w:pPr>
              <w:pStyle w:val="0Sac"/>
              <w:jc w:val="both"/>
            </w:pPr>
          </w:p>
          <w:p w14:paraId="1486E3C5" w14:textId="0797EFA7" w:rsidR="00F7658D" w:rsidRDefault="00F7658D" w:rsidP="002E58DB">
            <w:pPr>
              <w:pStyle w:val="0Sac"/>
              <w:jc w:val="both"/>
            </w:pPr>
          </w:p>
          <w:p w14:paraId="6DD1CE72" w14:textId="77777777" w:rsidR="0052254A" w:rsidRDefault="0052254A" w:rsidP="002E58DB">
            <w:pPr>
              <w:pStyle w:val="0Sac"/>
              <w:jc w:val="both"/>
            </w:pPr>
          </w:p>
          <w:p w14:paraId="24E9E46D" w14:textId="77777777" w:rsidR="0052254A" w:rsidRDefault="0052254A" w:rsidP="002E58DB">
            <w:pPr>
              <w:pStyle w:val="0Sac"/>
              <w:jc w:val="both"/>
            </w:pPr>
          </w:p>
          <w:p w14:paraId="47CF9ED4" w14:textId="6757F52F" w:rsidR="0052254A" w:rsidRDefault="00670C7A" w:rsidP="0052254A">
            <w:pPr>
              <w:pStyle w:val="0Sac"/>
              <w:jc w:val="both"/>
            </w:pPr>
            <w:r>
              <w:t xml:space="preserve">UF2:  </w:t>
            </w:r>
            <w:r w:rsidRPr="00670C7A">
              <w:t>Why did he stop?</w:t>
            </w:r>
          </w:p>
          <w:p w14:paraId="030D0ADA" w14:textId="676AC2CF" w:rsidR="0052254A" w:rsidRDefault="009C05EE" w:rsidP="0052254A">
            <w:pPr>
              <w:pStyle w:val="0Sac"/>
              <w:jc w:val="both"/>
            </w:pPr>
            <w:r>
              <w:t xml:space="preserve">UF1:  </w:t>
            </w:r>
            <w:r w:rsidRPr="009C05EE">
              <w:t>We go to our car.</w:t>
            </w:r>
          </w:p>
          <w:p w14:paraId="3BECEA90" w14:textId="77777777" w:rsidR="0052254A" w:rsidRDefault="0052254A" w:rsidP="002E58DB">
            <w:pPr>
              <w:pStyle w:val="0Sac"/>
              <w:jc w:val="both"/>
            </w:pPr>
          </w:p>
          <w:p w14:paraId="0AEF5C4D" w14:textId="77777777" w:rsidR="0052254A" w:rsidRDefault="0052254A" w:rsidP="002E58DB">
            <w:pPr>
              <w:pStyle w:val="0Sac"/>
              <w:jc w:val="both"/>
            </w:pPr>
          </w:p>
          <w:p w14:paraId="1BB49C1D" w14:textId="77777777" w:rsidR="0052254A" w:rsidRDefault="0052254A" w:rsidP="002E58DB">
            <w:pPr>
              <w:pStyle w:val="0Sac"/>
              <w:jc w:val="both"/>
            </w:pPr>
          </w:p>
          <w:p w14:paraId="7BD9B46A" w14:textId="77777777" w:rsidR="0052254A" w:rsidRDefault="0052254A" w:rsidP="002E58DB">
            <w:pPr>
              <w:pStyle w:val="0Sac"/>
              <w:jc w:val="both"/>
            </w:pPr>
          </w:p>
          <w:p w14:paraId="69EB3427" w14:textId="77777777" w:rsidR="0052254A" w:rsidRDefault="0052254A" w:rsidP="002E58DB">
            <w:pPr>
              <w:pStyle w:val="0Sac"/>
              <w:jc w:val="both"/>
            </w:pPr>
          </w:p>
          <w:p w14:paraId="70EDAC4E" w14:textId="77777777" w:rsidR="00496DDA" w:rsidRDefault="00496DDA" w:rsidP="00496DDA">
            <w:pPr>
              <w:pStyle w:val="0Sac"/>
              <w:jc w:val="both"/>
            </w:pPr>
            <w:r>
              <w:lastRenderedPageBreak/>
              <w:t xml:space="preserve">UF2:  </w:t>
            </w:r>
            <w:r w:rsidRPr="00C804B0">
              <w:t>Where did they walk?</w:t>
            </w:r>
          </w:p>
          <w:p w14:paraId="7F3CB9D2" w14:textId="11A994B7" w:rsidR="0052254A" w:rsidRDefault="00496DDA" w:rsidP="00496DDA">
            <w:pPr>
              <w:pStyle w:val="0Sac"/>
              <w:jc w:val="both"/>
            </w:pPr>
            <w:r>
              <w:t>UF1: It was right here.</w:t>
            </w:r>
          </w:p>
          <w:p w14:paraId="57B19E94" w14:textId="77777777" w:rsidR="0052254A" w:rsidRDefault="0052254A" w:rsidP="002E58DB">
            <w:pPr>
              <w:pStyle w:val="0Sac"/>
              <w:jc w:val="both"/>
            </w:pPr>
          </w:p>
          <w:p w14:paraId="2ABA3F3B" w14:textId="058AA502" w:rsidR="0052254A" w:rsidRDefault="00C804B0" w:rsidP="0052254A">
            <w:pPr>
              <w:pStyle w:val="0Sac"/>
              <w:jc w:val="both"/>
            </w:pPr>
            <w:r>
              <w:t xml:space="preserve">UF2:  </w:t>
            </w:r>
            <w:r w:rsidRPr="00C804B0">
              <w:t>Where did they walk</w:t>
            </w:r>
            <w:r w:rsidR="005A6974">
              <w:t>, sure</w:t>
            </w:r>
            <w:r w:rsidRPr="00C804B0">
              <w:t>?</w:t>
            </w:r>
          </w:p>
          <w:p w14:paraId="541D862E" w14:textId="0B13009B" w:rsidR="0052254A" w:rsidRDefault="00E45555" w:rsidP="0052254A">
            <w:pPr>
              <w:pStyle w:val="0Sac"/>
              <w:jc w:val="both"/>
            </w:pPr>
            <w:r>
              <w:t>UF1: It was right here</w:t>
            </w:r>
            <w:r w:rsidR="001A45C3">
              <w:t>, yes</w:t>
            </w:r>
            <w:r>
              <w:t>.</w:t>
            </w:r>
          </w:p>
          <w:p w14:paraId="18BBCF98" w14:textId="77777777" w:rsidR="0052254A" w:rsidRDefault="0052254A" w:rsidP="002E58DB">
            <w:pPr>
              <w:pStyle w:val="0Sac"/>
              <w:jc w:val="both"/>
            </w:pPr>
          </w:p>
          <w:p w14:paraId="7817B363" w14:textId="77777777" w:rsidR="0052254A" w:rsidRDefault="0052254A" w:rsidP="002E58DB">
            <w:pPr>
              <w:pStyle w:val="0Sac"/>
              <w:jc w:val="both"/>
            </w:pPr>
          </w:p>
          <w:p w14:paraId="5B23C967" w14:textId="2E899219" w:rsidR="00D26FC9" w:rsidRDefault="00D26FC9" w:rsidP="002E58DB">
            <w:pPr>
              <w:pStyle w:val="0Sac"/>
              <w:jc w:val="both"/>
            </w:pPr>
          </w:p>
          <w:p w14:paraId="34041B9C" w14:textId="77777777" w:rsidR="00D26FC9" w:rsidRDefault="00D26FC9" w:rsidP="002E58DB">
            <w:pPr>
              <w:pStyle w:val="0Sac"/>
              <w:jc w:val="both"/>
            </w:pPr>
          </w:p>
          <w:p w14:paraId="60F0303E" w14:textId="78068790" w:rsidR="00D26FC9" w:rsidRDefault="00D26FC9" w:rsidP="002E58DB">
            <w:pPr>
              <w:pStyle w:val="0Sac"/>
              <w:jc w:val="both"/>
            </w:pPr>
            <w:r>
              <w:t xml:space="preserve"> </w:t>
            </w:r>
          </w:p>
          <w:p w14:paraId="79779AF4" w14:textId="77777777" w:rsidR="00D26FC9" w:rsidRDefault="00D26FC9" w:rsidP="002E58DB">
            <w:pPr>
              <w:pStyle w:val="0Sac"/>
              <w:jc w:val="both"/>
            </w:pPr>
          </w:p>
          <w:p w14:paraId="7C807A13" w14:textId="77777777" w:rsidR="00D26FC9" w:rsidRDefault="00D26FC9" w:rsidP="002E58DB">
            <w:pPr>
              <w:pStyle w:val="0Sac"/>
              <w:jc w:val="both"/>
            </w:pPr>
          </w:p>
          <w:p w14:paraId="67D8196B" w14:textId="77777777" w:rsidR="00D26FC9" w:rsidRDefault="00D26FC9" w:rsidP="002E58DB">
            <w:pPr>
              <w:pStyle w:val="0Sac"/>
              <w:jc w:val="both"/>
            </w:pPr>
          </w:p>
          <w:p w14:paraId="4E405BFF" w14:textId="6C0B6020" w:rsidR="00D26FC9" w:rsidRDefault="00D26FC9" w:rsidP="002E58DB">
            <w:pPr>
              <w:pStyle w:val="0Sac"/>
              <w:jc w:val="both"/>
            </w:pPr>
            <w:r>
              <w:t>HERNANDEZ: Hmmm, it’s just when you’re at jail which make up like why, I’m sure they will yeah you have more charges too.</w:t>
            </w:r>
          </w:p>
          <w:p w14:paraId="0B73AA42" w14:textId="77777777" w:rsidR="00D26FC9" w:rsidRDefault="00D26FC9" w:rsidP="002E58DB">
            <w:pPr>
              <w:pStyle w:val="0Sac"/>
              <w:jc w:val="both"/>
            </w:pPr>
          </w:p>
          <w:p w14:paraId="3B673DE6" w14:textId="14CFA387" w:rsidR="00D26FC9" w:rsidRDefault="00D26FC9" w:rsidP="002E58DB">
            <w:pPr>
              <w:pStyle w:val="0Sac"/>
              <w:jc w:val="both"/>
            </w:pPr>
            <w:r>
              <w:t>UF2: Yes, press charges.</w:t>
            </w:r>
          </w:p>
          <w:p w14:paraId="7CC13600" w14:textId="0B2EB10F" w:rsidR="00D26FC9" w:rsidRDefault="00D26FC9" w:rsidP="002E58DB">
            <w:pPr>
              <w:pStyle w:val="0Sac"/>
              <w:jc w:val="both"/>
            </w:pPr>
            <w:r>
              <w:t>HERNANDEZ: Yep, alright. I’m going to see probably. Have to take this in terms of. It’s okay.</w:t>
            </w:r>
          </w:p>
          <w:p w14:paraId="509B6F99" w14:textId="77777777" w:rsidR="00A278E9" w:rsidRDefault="00A278E9" w:rsidP="002E58DB">
            <w:pPr>
              <w:pStyle w:val="0Sac"/>
              <w:jc w:val="both"/>
            </w:pPr>
          </w:p>
          <w:p w14:paraId="761516D2" w14:textId="77777777" w:rsidR="00A278E9" w:rsidRDefault="00A278E9" w:rsidP="002E58DB">
            <w:pPr>
              <w:pStyle w:val="0Sac"/>
              <w:jc w:val="both"/>
            </w:pPr>
          </w:p>
          <w:p w14:paraId="2219791E" w14:textId="77777777" w:rsidR="00A278E9" w:rsidRDefault="00A278E9" w:rsidP="002E58DB">
            <w:pPr>
              <w:pStyle w:val="0Sac"/>
              <w:jc w:val="both"/>
            </w:pPr>
          </w:p>
          <w:p w14:paraId="46482D12" w14:textId="77777777" w:rsidR="00A278E9" w:rsidRDefault="00A278E9" w:rsidP="002E58DB">
            <w:pPr>
              <w:pStyle w:val="0Sac"/>
              <w:jc w:val="both"/>
            </w:pPr>
          </w:p>
          <w:p w14:paraId="59F5D5B8" w14:textId="77777777" w:rsidR="00A278E9" w:rsidRDefault="00A278E9" w:rsidP="002E58DB">
            <w:pPr>
              <w:pStyle w:val="0Sac"/>
              <w:jc w:val="both"/>
            </w:pPr>
          </w:p>
          <w:p w14:paraId="4714C6F0" w14:textId="77777777" w:rsidR="00A278E9" w:rsidRDefault="00A278E9" w:rsidP="002E58DB">
            <w:pPr>
              <w:pStyle w:val="0Sac"/>
              <w:jc w:val="both"/>
            </w:pPr>
          </w:p>
          <w:p w14:paraId="0320CFE4" w14:textId="77777777" w:rsidR="00A278E9" w:rsidRDefault="00A278E9" w:rsidP="002E58DB">
            <w:pPr>
              <w:pStyle w:val="0Sac"/>
              <w:jc w:val="both"/>
            </w:pPr>
          </w:p>
          <w:p w14:paraId="1127CA21" w14:textId="27614EFA" w:rsidR="0052254A" w:rsidRDefault="00931558" w:rsidP="002E58DB">
            <w:pPr>
              <w:pStyle w:val="0Sac"/>
              <w:jc w:val="both"/>
            </w:pPr>
            <w:r>
              <w:t xml:space="preserve">UM1:  </w:t>
            </w:r>
            <w:r w:rsidRPr="00931558">
              <w:t>Do you think he will hurt you or will you ever continue to punish her?</w:t>
            </w:r>
          </w:p>
          <w:p w14:paraId="4AC5C645" w14:textId="737AAFE7" w:rsidR="00D26FC9" w:rsidRDefault="00EE53A7" w:rsidP="00156EC0">
            <w:pPr>
              <w:pStyle w:val="0Sac"/>
              <w:jc w:val="both"/>
            </w:pPr>
            <w:r>
              <w:t xml:space="preserve">UF1:  </w:t>
            </w:r>
            <w:r w:rsidRPr="00EE53A7">
              <w:t>yes see well</w:t>
            </w:r>
            <w:r w:rsidR="00931558">
              <w:t>.</w:t>
            </w:r>
          </w:p>
          <w:p w14:paraId="681AE632" w14:textId="08F6037B" w:rsidR="00D26FC9" w:rsidRPr="006E35E0" w:rsidRDefault="00D26FC9" w:rsidP="002E58DB">
            <w:pPr>
              <w:pStyle w:val="0Sac"/>
              <w:jc w:val="both"/>
            </w:pPr>
          </w:p>
        </w:tc>
      </w:tr>
    </w:tbl>
    <w:p w14:paraId="4A4C859F" w14:textId="77777777" w:rsidR="00597A59" w:rsidRDefault="00597A59" w:rsidP="005B721A">
      <w:pPr>
        <w:pStyle w:val="0Sac"/>
      </w:pPr>
    </w:p>
    <w:sectPr w:rsidR="00597A59" w:rsidSect="00597A59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1080" w:right="1080" w:bottom="1080" w:left="108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40271" w14:textId="77777777" w:rsidR="00084D14" w:rsidRDefault="00084D14">
      <w:r>
        <w:separator/>
      </w:r>
    </w:p>
  </w:endnote>
  <w:endnote w:type="continuationSeparator" w:id="0">
    <w:p w14:paraId="0CD3B3DC" w14:textId="77777777" w:rsidR="00084D14" w:rsidRDefault="00084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115943519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23D80AEE" w14:textId="5BE16B82" w:rsidR="004B5FD9" w:rsidRPr="005B721A" w:rsidRDefault="004B5FD9" w:rsidP="005B721A">
            <w:pPr>
              <w:pStyle w:val="Footer"/>
              <w:spacing w:line="240" w:lineRule="auto"/>
              <w:jc w:val="center"/>
              <w:rPr>
                <w:rFonts w:ascii="Arial" w:hAnsi="Arial" w:cs="Arial"/>
              </w:rPr>
            </w:pP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C04405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E7E24">
              <w:rPr>
                <w:rFonts w:ascii="Arial" w:hAnsi="Arial" w:cs="Arial"/>
                <w:b/>
                <w:bCs/>
                <w:noProof/>
              </w:rPr>
              <w:t>10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  <w:r w:rsidRPr="00C04405">
              <w:rPr>
                <w:rFonts w:ascii="Arial" w:hAnsi="Arial" w:cs="Arial"/>
              </w:rPr>
              <w:t xml:space="preserve"> of 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C04405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E7E24">
              <w:rPr>
                <w:rFonts w:ascii="Arial" w:hAnsi="Arial" w:cs="Arial"/>
                <w:b/>
                <w:bCs/>
                <w:noProof/>
              </w:rPr>
              <w:t>10</w:t>
            </w:r>
            <w:r w:rsidRPr="00C04405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3FB5" w14:textId="77777777" w:rsidR="00084D14" w:rsidRDefault="00084D14">
      <w:r>
        <w:separator/>
      </w:r>
    </w:p>
  </w:footnote>
  <w:footnote w:type="continuationSeparator" w:id="0">
    <w:p w14:paraId="479A7448" w14:textId="77777777" w:rsidR="00084D14" w:rsidRDefault="00084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BF425" w14:textId="47838E0E" w:rsidR="004B5FD9" w:rsidRDefault="004B5FD9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4E8634C0" wp14:editId="0DA27FEC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7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D07DA1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23705DA3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28C4E905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252C1E23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288CFCD5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43CC423B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0E15BCE2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72FBEFB5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4627E924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0427E39F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09540090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76A657D2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66840660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71F59113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74CB7DEF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3DAB39BA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6CD270CE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603E7FAD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58B4FEF7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32A631E2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2CD47103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6D00459F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3E7BD42E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2F87C673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06D4E62C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308EE8E6" w14:textId="77777777" w:rsidR="004B5FD9" w:rsidRPr="00CB60FB" w:rsidRDefault="004B5FD9" w:rsidP="00597A59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634C0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25pt;margin-top:.1pt;width:36pt;height:6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" o:allowincell="f" stroked="f">
              <v:textbox inset="0,0,0,0">
                <w:txbxContent>
                  <w:p w14:paraId="52D07DA1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23705DA3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28C4E905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252C1E23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288CFCD5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43CC423B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0E15BCE2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72FBEFB5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4627E924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0427E39F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09540090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76A657D2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66840660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71F59113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74CB7DEF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3DAB39BA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6CD270CE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603E7FAD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58B4FEF7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32A631E2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2CD47103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6D00459F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3E7BD42E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2F87C673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06D4E62C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308EE8E6" w14:textId="77777777" w:rsidR="004B5FD9" w:rsidRPr="00CB60FB" w:rsidRDefault="004B5FD9" w:rsidP="00597A59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E122FDE" wp14:editId="0AC314CB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8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1FCE5" id="LeftBorder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79016B9C" wp14:editId="468A44E5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9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F445B8" id="LeftBorder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" o:allowincell="f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5136" w14:textId="6673D6DE" w:rsidR="004B5FD9" w:rsidRDefault="004B5FD9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E413BF1" wp14:editId="4BC37AE1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3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29A73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049C0CDE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71A64104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12192247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6944BFF4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0D84DC65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3D07BF9F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6D4F01B0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0B00AF5B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3453F79F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144F6622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450DD1E3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3E39B965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478A3FEB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1DC2E740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592E43A9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5EE69A30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4FB5FD93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13CDDDF3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5BC87C2E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3550E6CD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7BB30423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1DB29F5D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689874F2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3BCB50AA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01E2610E" w14:textId="77777777" w:rsidR="004B5FD9" w:rsidRPr="00CB60FB" w:rsidRDefault="004B5FD9" w:rsidP="00CB60FB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413B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50.25pt;margin-top:.1pt;width:36pt;height:68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" o:allowincell="f" stroked="f">
              <v:textbox inset="0,0,0,0">
                <w:txbxContent>
                  <w:p w14:paraId="61729A73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049C0CDE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71A64104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12192247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6944BFF4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0D84DC65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3D07BF9F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6D4F01B0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0B00AF5B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3453F79F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144F6622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450DD1E3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3E39B965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478A3FEB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1DC2E740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592E43A9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5EE69A30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4FB5FD93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13CDDDF3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5BC87C2E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3550E6CD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7BB30423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1DB29F5D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689874F2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3BCB50AA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01E2610E" w14:textId="77777777" w:rsidR="004B5FD9" w:rsidRPr="00CB60FB" w:rsidRDefault="004B5FD9" w:rsidP="00CB60FB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7A54366" wp14:editId="4EFF5BCA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228499" id="LeftBorder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2A177866" wp14:editId="67E70694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1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75F13" id="LeftBorder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" o:allowincell="f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7AC1" w14:textId="1468621D" w:rsidR="004B5FD9" w:rsidRDefault="004B5FD9">
    <w:pPr>
      <w:pStyle w:val="Header"/>
    </w:pP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038BE74" wp14:editId="6BEF2F05">
              <wp:simplePos x="0" y="0"/>
              <wp:positionH relativeFrom="margin">
                <wp:posOffset>-638175</wp:posOffset>
              </wp:positionH>
              <wp:positionV relativeFrom="margin">
                <wp:posOffset>1269</wp:posOffset>
              </wp:positionV>
              <wp:extent cx="457200" cy="8734425"/>
              <wp:effectExtent l="0" t="0" r="0" b="9525"/>
              <wp:wrapNone/>
              <wp:docPr id="4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734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40688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</w:t>
                          </w:r>
                        </w:p>
                        <w:p w14:paraId="569B82A5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</w:t>
                          </w:r>
                        </w:p>
                        <w:p w14:paraId="26EFDBB8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3</w:t>
                          </w:r>
                        </w:p>
                        <w:p w14:paraId="5ACCEB46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4</w:t>
                          </w:r>
                        </w:p>
                        <w:p w14:paraId="026AB693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5</w:t>
                          </w:r>
                        </w:p>
                        <w:p w14:paraId="52EAC638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6</w:t>
                          </w:r>
                        </w:p>
                        <w:p w14:paraId="13C3419E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7</w:t>
                          </w:r>
                        </w:p>
                        <w:p w14:paraId="44B90AC3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8</w:t>
                          </w:r>
                        </w:p>
                        <w:p w14:paraId="09DEB5CE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9</w:t>
                          </w:r>
                        </w:p>
                        <w:p w14:paraId="3FF166F1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10</w:t>
                          </w:r>
                        </w:p>
                        <w:p w14:paraId="2B0713DA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11</w:t>
                          </w:r>
                        </w:p>
                        <w:p w14:paraId="4991660A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12</w:t>
                          </w:r>
                        </w:p>
                        <w:p w14:paraId="6A047149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13</w:t>
                          </w:r>
                        </w:p>
                        <w:p w14:paraId="477AEDB0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14</w:t>
                          </w:r>
                        </w:p>
                        <w:p w14:paraId="51FD4F8E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15</w:t>
                          </w:r>
                        </w:p>
                        <w:p w14:paraId="7DE1D386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16</w:t>
                          </w:r>
                        </w:p>
                        <w:p w14:paraId="5B7CACD2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17</w:t>
                          </w:r>
                        </w:p>
                        <w:p w14:paraId="58FED8EB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18</w:t>
                          </w:r>
                        </w:p>
                        <w:p w14:paraId="43D4870A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19</w:t>
                          </w:r>
                        </w:p>
                        <w:p w14:paraId="4B4D520A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20</w:t>
                          </w:r>
                        </w:p>
                        <w:p w14:paraId="70512771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21</w:t>
                          </w:r>
                        </w:p>
                        <w:p w14:paraId="746303C6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22</w:t>
                          </w:r>
                        </w:p>
                        <w:p w14:paraId="1594A829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23</w:t>
                          </w:r>
                        </w:p>
                        <w:p w14:paraId="0303EFA9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24</w:t>
                          </w:r>
                        </w:p>
                        <w:p w14:paraId="490DD3CD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  <w:r w:rsidRPr="00CB60FB">
                            <w:rPr>
                              <w:rFonts w:ascii="Arial" w:hAnsi="Arial" w:cs="Arial"/>
                            </w:rPr>
                            <w:t>25</w:t>
                          </w:r>
                        </w:p>
                        <w:p w14:paraId="32833C2A" w14:textId="77777777" w:rsidR="004B5FD9" w:rsidRPr="00CB60FB" w:rsidRDefault="004B5FD9" w:rsidP="00006406">
                          <w:pPr>
                            <w:spacing w:line="480" w:lineRule="auto"/>
                            <w:jc w:val="right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8BE7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50.25pt;margin-top:.1pt;width:36pt;height:6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" o:allowincell="f" stroked="f">
              <v:textbox inset="0,0,0,0">
                <w:txbxContent>
                  <w:p w14:paraId="53A40688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</w:t>
                    </w:r>
                  </w:p>
                  <w:p w14:paraId="569B82A5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</w:t>
                    </w:r>
                  </w:p>
                  <w:p w14:paraId="26EFDBB8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3</w:t>
                    </w:r>
                  </w:p>
                  <w:p w14:paraId="5ACCEB46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4</w:t>
                    </w:r>
                  </w:p>
                  <w:p w14:paraId="026AB693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5</w:t>
                    </w:r>
                  </w:p>
                  <w:p w14:paraId="52EAC638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6</w:t>
                    </w:r>
                  </w:p>
                  <w:p w14:paraId="13C3419E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7</w:t>
                    </w:r>
                  </w:p>
                  <w:p w14:paraId="44B90AC3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8</w:t>
                    </w:r>
                  </w:p>
                  <w:p w14:paraId="09DEB5CE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9</w:t>
                    </w:r>
                  </w:p>
                  <w:p w14:paraId="3FF166F1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10</w:t>
                    </w:r>
                  </w:p>
                  <w:p w14:paraId="2B0713DA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11</w:t>
                    </w:r>
                  </w:p>
                  <w:p w14:paraId="4991660A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12</w:t>
                    </w:r>
                  </w:p>
                  <w:p w14:paraId="6A047149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13</w:t>
                    </w:r>
                  </w:p>
                  <w:p w14:paraId="477AEDB0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14</w:t>
                    </w:r>
                  </w:p>
                  <w:p w14:paraId="51FD4F8E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15</w:t>
                    </w:r>
                  </w:p>
                  <w:p w14:paraId="7DE1D386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16</w:t>
                    </w:r>
                  </w:p>
                  <w:p w14:paraId="5B7CACD2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17</w:t>
                    </w:r>
                  </w:p>
                  <w:p w14:paraId="58FED8EB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18</w:t>
                    </w:r>
                  </w:p>
                  <w:p w14:paraId="43D4870A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19</w:t>
                    </w:r>
                  </w:p>
                  <w:p w14:paraId="4B4D520A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20</w:t>
                    </w:r>
                  </w:p>
                  <w:p w14:paraId="70512771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21</w:t>
                    </w:r>
                  </w:p>
                  <w:p w14:paraId="746303C6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22</w:t>
                    </w:r>
                  </w:p>
                  <w:p w14:paraId="1594A829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23</w:t>
                    </w:r>
                  </w:p>
                  <w:p w14:paraId="0303EFA9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24</w:t>
                    </w:r>
                  </w:p>
                  <w:p w14:paraId="490DD3CD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  <w:r w:rsidRPr="00CB60FB">
                      <w:rPr>
                        <w:rFonts w:ascii="Arial" w:hAnsi="Arial" w:cs="Arial"/>
                      </w:rPr>
                      <w:t>25</w:t>
                    </w:r>
                  </w:p>
                  <w:p w14:paraId="32833C2A" w14:textId="77777777" w:rsidR="004B5FD9" w:rsidRPr="00CB60FB" w:rsidRDefault="004B5FD9" w:rsidP="00006406">
                    <w:pPr>
                      <w:spacing w:line="480" w:lineRule="auto"/>
                      <w:jc w:val="right"/>
                      <w:rPr>
                        <w:rFonts w:ascii="Arial" w:hAnsi="Arial" w:cs="Arial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1EBCC93" wp14:editId="5E1403AF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5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2D0EB" id="LeftBorder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" o:allowincell="f">
              <w10:wrap anchorx="margin" anchory="page"/>
            </v:line>
          </w:pict>
        </mc:Fallback>
      </mc:AlternateContent>
    </w:r>
    <w:r>
      <w:rPr>
        <w:noProof/>
        <w:lang w:bidi="th-TH"/>
      </w:rPr>
      <mc:AlternateContent>
        <mc:Choice Requires="wps">
          <w:drawing>
            <wp:anchor distT="0" distB="0" distL="114300" distR="114300" simplePos="0" relativeHeight="251645952" behindDoc="0" locked="0" layoutInCell="0" allowOverlap="1" wp14:anchorId="40DE3A13" wp14:editId="2866BB27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6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92297E" id="LeftBorder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" o:allowincell="f">
              <w10:wrap anchorx="margin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ttorneyName" w:val="-1"/>
    <w:docVar w:name="CaptionBoxStyle" w:val="0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8A7837"/>
    <w:rsid w:val="00001067"/>
    <w:rsid w:val="00006406"/>
    <w:rsid w:val="00026153"/>
    <w:rsid w:val="00031713"/>
    <w:rsid w:val="00036E71"/>
    <w:rsid w:val="0004122F"/>
    <w:rsid w:val="000423A3"/>
    <w:rsid w:val="00043EDA"/>
    <w:rsid w:val="00070B6D"/>
    <w:rsid w:val="0008071F"/>
    <w:rsid w:val="00084D14"/>
    <w:rsid w:val="000A3BD5"/>
    <w:rsid w:val="000C439D"/>
    <w:rsid w:val="000E0D5A"/>
    <w:rsid w:val="000E2711"/>
    <w:rsid w:val="00100C14"/>
    <w:rsid w:val="00104111"/>
    <w:rsid w:val="00130CED"/>
    <w:rsid w:val="00132411"/>
    <w:rsid w:val="00156EC0"/>
    <w:rsid w:val="001A45C3"/>
    <w:rsid w:val="001E0BFB"/>
    <w:rsid w:val="001E4496"/>
    <w:rsid w:val="0022061A"/>
    <w:rsid w:val="00237A8C"/>
    <w:rsid w:val="002401B2"/>
    <w:rsid w:val="002573A5"/>
    <w:rsid w:val="00267926"/>
    <w:rsid w:val="002712F1"/>
    <w:rsid w:val="0028512C"/>
    <w:rsid w:val="002C36D2"/>
    <w:rsid w:val="002C693A"/>
    <w:rsid w:val="002E290F"/>
    <w:rsid w:val="002E58DB"/>
    <w:rsid w:val="002E6E65"/>
    <w:rsid w:val="002F725C"/>
    <w:rsid w:val="00300ECA"/>
    <w:rsid w:val="00306E96"/>
    <w:rsid w:val="00324900"/>
    <w:rsid w:val="00365168"/>
    <w:rsid w:val="00374C0C"/>
    <w:rsid w:val="00393353"/>
    <w:rsid w:val="003A05FA"/>
    <w:rsid w:val="003A22F9"/>
    <w:rsid w:val="003A74AB"/>
    <w:rsid w:val="003D4629"/>
    <w:rsid w:val="003D72EC"/>
    <w:rsid w:val="00413C85"/>
    <w:rsid w:val="00416BC0"/>
    <w:rsid w:val="0043044A"/>
    <w:rsid w:val="00430E34"/>
    <w:rsid w:val="004332D2"/>
    <w:rsid w:val="004651F8"/>
    <w:rsid w:val="00472337"/>
    <w:rsid w:val="004808C6"/>
    <w:rsid w:val="00483328"/>
    <w:rsid w:val="00487FC4"/>
    <w:rsid w:val="00496DDA"/>
    <w:rsid w:val="004B5FD9"/>
    <w:rsid w:val="004C1439"/>
    <w:rsid w:val="00502F9A"/>
    <w:rsid w:val="00513D52"/>
    <w:rsid w:val="00516AC4"/>
    <w:rsid w:val="0051708E"/>
    <w:rsid w:val="00521458"/>
    <w:rsid w:val="0052254A"/>
    <w:rsid w:val="00530708"/>
    <w:rsid w:val="00584707"/>
    <w:rsid w:val="00597A59"/>
    <w:rsid w:val="005A6974"/>
    <w:rsid w:val="005B721A"/>
    <w:rsid w:val="005C0C58"/>
    <w:rsid w:val="005D6781"/>
    <w:rsid w:val="006010F5"/>
    <w:rsid w:val="00602400"/>
    <w:rsid w:val="00622527"/>
    <w:rsid w:val="0062556B"/>
    <w:rsid w:val="0063142E"/>
    <w:rsid w:val="00655B6F"/>
    <w:rsid w:val="006616C1"/>
    <w:rsid w:val="0066202C"/>
    <w:rsid w:val="00670C7A"/>
    <w:rsid w:val="00687EB9"/>
    <w:rsid w:val="00695635"/>
    <w:rsid w:val="006A3C42"/>
    <w:rsid w:val="006C6FCC"/>
    <w:rsid w:val="006C7E4C"/>
    <w:rsid w:val="006E35E0"/>
    <w:rsid w:val="006E4F28"/>
    <w:rsid w:val="006F3AC0"/>
    <w:rsid w:val="007115C5"/>
    <w:rsid w:val="0073465A"/>
    <w:rsid w:val="007353D6"/>
    <w:rsid w:val="00743043"/>
    <w:rsid w:val="007568F1"/>
    <w:rsid w:val="00770367"/>
    <w:rsid w:val="0079032D"/>
    <w:rsid w:val="00793FC2"/>
    <w:rsid w:val="007B0E92"/>
    <w:rsid w:val="007B15C8"/>
    <w:rsid w:val="007B274C"/>
    <w:rsid w:val="007E07FA"/>
    <w:rsid w:val="007E6AE4"/>
    <w:rsid w:val="00807361"/>
    <w:rsid w:val="00816B4D"/>
    <w:rsid w:val="008174E2"/>
    <w:rsid w:val="00834193"/>
    <w:rsid w:val="008414E0"/>
    <w:rsid w:val="00861519"/>
    <w:rsid w:val="0087049B"/>
    <w:rsid w:val="0087564E"/>
    <w:rsid w:val="008778C4"/>
    <w:rsid w:val="008947CE"/>
    <w:rsid w:val="00897ED4"/>
    <w:rsid w:val="008A7837"/>
    <w:rsid w:val="008B1CE3"/>
    <w:rsid w:val="008E7E24"/>
    <w:rsid w:val="008F471C"/>
    <w:rsid w:val="0091110A"/>
    <w:rsid w:val="00931558"/>
    <w:rsid w:val="00931C14"/>
    <w:rsid w:val="00955446"/>
    <w:rsid w:val="00961D09"/>
    <w:rsid w:val="00966665"/>
    <w:rsid w:val="009738C0"/>
    <w:rsid w:val="00985069"/>
    <w:rsid w:val="0099500D"/>
    <w:rsid w:val="009A2E5A"/>
    <w:rsid w:val="009B48B3"/>
    <w:rsid w:val="009B6E12"/>
    <w:rsid w:val="009C05EE"/>
    <w:rsid w:val="00A065B0"/>
    <w:rsid w:val="00A278E9"/>
    <w:rsid w:val="00A34C4D"/>
    <w:rsid w:val="00A352F4"/>
    <w:rsid w:val="00A35495"/>
    <w:rsid w:val="00A534D0"/>
    <w:rsid w:val="00A81871"/>
    <w:rsid w:val="00A81FF2"/>
    <w:rsid w:val="00AA66EB"/>
    <w:rsid w:val="00AA6D53"/>
    <w:rsid w:val="00AC5A2D"/>
    <w:rsid w:val="00AD150E"/>
    <w:rsid w:val="00AD6C7A"/>
    <w:rsid w:val="00B731BB"/>
    <w:rsid w:val="00B92D7A"/>
    <w:rsid w:val="00BC2D4C"/>
    <w:rsid w:val="00BC4DF9"/>
    <w:rsid w:val="00BD40E0"/>
    <w:rsid w:val="00BD41FA"/>
    <w:rsid w:val="00BD56FA"/>
    <w:rsid w:val="00BE0321"/>
    <w:rsid w:val="00BF0649"/>
    <w:rsid w:val="00C02C51"/>
    <w:rsid w:val="00C04405"/>
    <w:rsid w:val="00C11E37"/>
    <w:rsid w:val="00C11FFF"/>
    <w:rsid w:val="00C1235A"/>
    <w:rsid w:val="00C27B97"/>
    <w:rsid w:val="00C53C2C"/>
    <w:rsid w:val="00C54CCA"/>
    <w:rsid w:val="00C61FEB"/>
    <w:rsid w:val="00C63C3D"/>
    <w:rsid w:val="00C650A5"/>
    <w:rsid w:val="00C80142"/>
    <w:rsid w:val="00C804B0"/>
    <w:rsid w:val="00C867D6"/>
    <w:rsid w:val="00CA7638"/>
    <w:rsid w:val="00CB60FB"/>
    <w:rsid w:val="00CB6527"/>
    <w:rsid w:val="00CB79D4"/>
    <w:rsid w:val="00CD0955"/>
    <w:rsid w:val="00D12D17"/>
    <w:rsid w:val="00D15B1A"/>
    <w:rsid w:val="00D23276"/>
    <w:rsid w:val="00D26FC9"/>
    <w:rsid w:val="00D3292C"/>
    <w:rsid w:val="00D41AF2"/>
    <w:rsid w:val="00D50B7F"/>
    <w:rsid w:val="00D96B60"/>
    <w:rsid w:val="00DC34E0"/>
    <w:rsid w:val="00DC4D37"/>
    <w:rsid w:val="00DD15E1"/>
    <w:rsid w:val="00DD77CF"/>
    <w:rsid w:val="00DE1C82"/>
    <w:rsid w:val="00DE6619"/>
    <w:rsid w:val="00DE74D7"/>
    <w:rsid w:val="00DF0FA8"/>
    <w:rsid w:val="00E432CD"/>
    <w:rsid w:val="00E45555"/>
    <w:rsid w:val="00E4596B"/>
    <w:rsid w:val="00E47462"/>
    <w:rsid w:val="00EA0C47"/>
    <w:rsid w:val="00EA230E"/>
    <w:rsid w:val="00EA26BC"/>
    <w:rsid w:val="00EB0F3F"/>
    <w:rsid w:val="00EC1310"/>
    <w:rsid w:val="00EC75EA"/>
    <w:rsid w:val="00EE1FC7"/>
    <w:rsid w:val="00EE53A7"/>
    <w:rsid w:val="00EE5C87"/>
    <w:rsid w:val="00EF129D"/>
    <w:rsid w:val="00F4292B"/>
    <w:rsid w:val="00F46022"/>
    <w:rsid w:val="00F50C54"/>
    <w:rsid w:val="00F54867"/>
    <w:rsid w:val="00F7658D"/>
    <w:rsid w:val="00F82E62"/>
    <w:rsid w:val="00F95402"/>
    <w:rsid w:val="00F97BAC"/>
    <w:rsid w:val="00FA1162"/>
    <w:rsid w:val="00FA15B3"/>
    <w:rsid w:val="00FD0EAD"/>
    <w:rsid w:val="00FD2274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F00B5B"/>
  <w15:docId w15:val="{D51A7810-7CFA-4DA9-A323-DE8F3B23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A59"/>
    <w:pPr>
      <w:spacing w:line="508" w:lineRule="exact"/>
    </w:pPr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480" w:lineRule="exact"/>
      <w:ind w:left="2160" w:hanging="2160"/>
    </w:pPr>
  </w:style>
  <w:style w:type="character" w:customStyle="1" w:styleId="FooterChar">
    <w:name w:val="Footer Char"/>
    <w:basedOn w:val="DefaultParagraphFont"/>
    <w:link w:val="Footer"/>
    <w:uiPriority w:val="99"/>
    <w:rsid w:val="00CB60FB"/>
    <w:rPr>
      <w:rFonts w:ascii="Courier" w:hAnsi="Courier"/>
      <w:sz w:val="24"/>
    </w:rPr>
  </w:style>
  <w:style w:type="paragraph" w:customStyle="1" w:styleId="0Sac">
    <w:name w:val="0 Sac"/>
    <w:basedOn w:val="Normal"/>
    <w:link w:val="0SacChar"/>
    <w:qFormat/>
    <w:rsid w:val="00C11E37"/>
    <w:pPr>
      <w:widowControl w:val="0"/>
      <w:spacing w:line="480" w:lineRule="auto"/>
      <w:contextualSpacing/>
    </w:pPr>
    <w:rPr>
      <w:rFonts w:ascii="Arial" w:eastAsia="Calibri" w:hAnsi="Arial" w:cs="Arial"/>
      <w:szCs w:val="24"/>
      <w:lang w:bidi="he-IL"/>
    </w:rPr>
  </w:style>
  <w:style w:type="character" w:customStyle="1" w:styleId="0SacChar">
    <w:name w:val="0 Sac Char"/>
    <w:link w:val="0Sac"/>
    <w:rsid w:val="00C11E37"/>
    <w:rPr>
      <w:rFonts w:ascii="Arial" w:eastAsia="Calibri" w:hAnsi="Arial" w:cs="Arial"/>
      <w:sz w:val="24"/>
      <w:szCs w:val="24"/>
      <w:lang w:bidi="he-IL"/>
    </w:rPr>
  </w:style>
  <w:style w:type="table" w:styleId="TableGrid">
    <w:name w:val="Table Grid"/>
    <w:basedOn w:val="TableNormal"/>
    <w:rsid w:val="006E3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5E0"/>
    <w:rPr>
      <w:rFonts w:ascii="Courier New" w:hAnsi="Courier New" w:cs="Courier New"/>
    </w:rPr>
  </w:style>
  <w:style w:type="character" w:customStyle="1" w:styleId="y2iqfc">
    <w:name w:val="y2iqfc"/>
    <w:basedOn w:val="DefaultParagraphFont"/>
    <w:rsid w:val="006E35E0"/>
  </w:style>
  <w:style w:type="character" w:customStyle="1" w:styleId="HeaderChar">
    <w:name w:val="Header Char"/>
    <w:basedOn w:val="DefaultParagraphFont"/>
    <w:link w:val="Header"/>
    <w:rsid w:val="00006406"/>
    <w:rPr>
      <w:rFonts w:ascii="Courier" w:hAnsi="Couri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9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lisM\OneDrive%20-%20District%20Attorney's%20Office\Transcriptions\Tape%20Transcrip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3FBE2-B5A1-4C9A-9082-26A5379C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Tape Transcription.dot</Template>
  <TotalTime>326</TotalTime>
  <Pages>12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</vt:lpstr>
    </vt:vector>
  </TitlesOfParts>
  <Company/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</dc:title>
  <dc:subject/>
  <dc:creator>Baylis. Mercy (DA)</dc:creator>
  <cp:keywords/>
  <cp:lastModifiedBy>nousua sainther</cp:lastModifiedBy>
  <cp:revision>210</cp:revision>
  <cp:lastPrinted>2023-07-21T08:37:00Z</cp:lastPrinted>
  <dcterms:created xsi:type="dcterms:W3CDTF">2023-07-21T04:43:00Z</dcterms:created>
  <dcterms:modified xsi:type="dcterms:W3CDTF">2023-07-21T13:03:00Z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fferentFirstPage">
    <vt:lpwstr>False</vt:lpwstr>
  </property>
</Properties>
</file>