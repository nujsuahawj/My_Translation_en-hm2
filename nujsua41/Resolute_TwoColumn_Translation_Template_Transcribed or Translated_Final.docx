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98FF0" w14:textId="1C12B8C4" w:rsidR="00365168" w:rsidRPr="0099500D" w:rsidRDefault="00365168" w:rsidP="0099500D">
      <w:pPr>
        <w:widowControl w:val="0"/>
        <w:spacing w:line="480" w:lineRule="auto"/>
        <w:ind w:left="2160" w:hanging="2160"/>
        <w:jc w:val="both"/>
        <w:rPr>
          <w:rFonts w:ascii="Arial" w:hAnsi="Arial" w:cs="Arial"/>
          <w:b/>
          <w:spacing w:val="-3"/>
          <w:u w:val="single"/>
        </w:rPr>
      </w:pPr>
      <w:r w:rsidRPr="0099500D">
        <w:rPr>
          <w:rFonts w:ascii="Arial" w:hAnsi="Arial" w:cs="Arial"/>
          <w:b/>
          <w:spacing w:val="-3"/>
          <w:u w:val="single"/>
        </w:rPr>
        <w:t xml:space="preserve">Case Name:  </w:t>
      </w:r>
      <w:r w:rsidRPr="0099500D">
        <w:rPr>
          <w:rFonts w:ascii="Arial" w:hAnsi="Arial" w:cs="Arial"/>
          <w:b/>
          <w:bCs/>
          <w:spacing w:val="-3"/>
          <w:u w:val="single"/>
        </w:rPr>
        <w:fldChar w:fldCharType="begin"/>
      </w:r>
      <w:r w:rsidRPr="0099500D">
        <w:rPr>
          <w:rFonts w:ascii="Arial" w:hAnsi="Arial" w:cs="Arial"/>
          <w:b/>
          <w:bCs/>
          <w:spacing w:val="-3"/>
          <w:u w:val="single"/>
        </w:rPr>
        <w:instrText xml:space="preserve"> DOCVARIABLE 1:Demo5</w:instrText>
      </w:r>
      <w:r w:rsidRPr="0099500D">
        <w:rPr>
          <w:rFonts w:ascii="Arial" w:hAnsi="Arial" w:cs="Arial"/>
          <w:b/>
          <w:spacing w:val="-3"/>
          <w:u w:val="single"/>
        </w:rPr>
        <w:fldChar w:fldCharType="end"/>
      </w:r>
    </w:p>
    <w:p w14:paraId="4E83C3F3" w14:textId="77777777" w:rsidR="00365168" w:rsidRPr="0099500D" w:rsidRDefault="00365168" w:rsidP="00365168">
      <w:pPr>
        <w:widowControl w:val="0"/>
        <w:spacing w:line="480" w:lineRule="auto"/>
        <w:ind w:left="2160" w:hanging="2160"/>
        <w:jc w:val="both"/>
        <w:rPr>
          <w:rFonts w:ascii="Arial" w:hAnsi="Arial" w:cs="Arial"/>
          <w:b/>
          <w:spacing w:val="-3"/>
          <w:u w:val="single"/>
        </w:rPr>
      </w:pPr>
      <w:r w:rsidRPr="0099500D">
        <w:rPr>
          <w:rFonts w:ascii="Arial" w:hAnsi="Arial" w:cs="Arial"/>
          <w:b/>
          <w:spacing w:val="-3"/>
          <w:u w:val="single"/>
        </w:rPr>
        <w:t xml:space="preserve">Case Number:  </w:t>
      </w:r>
      <w:r w:rsidRPr="0099500D">
        <w:rPr>
          <w:rFonts w:ascii="Arial" w:hAnsi="Arial" w:cs="Arial"/>
          <w:b/>
          <w:bCs/>
          <w:spacing w:val="-3"/>
          <w:u w:val="single"/>
        </w:rPr>
        <w:fldChar w:fldCharType="begin"/>
      </w:r>
      <w:r w:rsidRPr="0099500D">
        <w:rPr>
          <w:rFonts w:ascii="Arial" w:hAnsi="Arial" w:cs="Arial"/>
          <w:b/>
          <w:bCs/>
          <w:spacing w:val="-3"/>
          <w:u w:val="single"/>
        </w:rPr>
        <w:instrText xml:space="preserve"> DOCVARIABLE 1:Demo2</w:instrText>
      </w:r>
      <w:r w:rsidRPr="0099500D">
        <w:rPr>
          <w:rFonts w:ascii="Arial" w:hAnsi="Arial" w:cs="Arial"/>
          <w:b/>
          <w:spacing w:val="-3"/>
          <w:u w:val="single"/>
        </w:rPr>
        <w:fldChar w:fldCharType="end"/>
      </w:r>
    </w:p>
    <w:p w14:paraId="30013258" w14:textId="25CD9E9A" w:rsidR="00365168" w:rsidRPr="005B721A" w:rsidRDefault="00365168" w:rsidP="00365168">
      <w:pPr>
        <w:widowControl w:val="0"/>
        <w:spacing w:line="480" w:lineRule="auto"/>
        <w:ind w:left="2160" w:hanging="2160"/>
        <w:jc w:val="both"/>
        <w:rPr>
          <w:rFonts w:ascii="Arial" w:hAnsi="Arial" w:cs="Arial"/>
          <w:b/>
          <w:spacing w:val="-3"/>
          <w:u w:val="single"/>
        </w:rPr>
      </w:pPr>
      <w:r w:rsidRPr="005B721A">
        <w:rPr>
          <w:rFonts w:ascii="Arial" w:hAnsi="Arial" w:cs="Arial"/>
          <w:spacing w:val="-3"/>
        </w:rPr>
        <w:t xml:space="preserve">Task Number:  </w:t>
      </w:r>
    </w:p>
    <w:p w14:paraId="38F5377B" w14:textId="1F66A406" w:rsidR="00365168" w:rsidRPr="005B721A" w:rsidRDefault="00365168" w:rsidP="00365168">
      <w:pPr>
        <w:widowControl w:val="0"/>
        <w:spacing w:line="480" w:lineRule="auto"/>
        <w:ind w:left="2160" w:hanging="2160"/>
        <w:jc w:val="both"/>
        <w:rPr>
          <w:rFonts w:ascii="Arial" w:hAnsi="Arial" w:cs="Arial"/>
          <w:spacing w:val="-3"/>
        </w:rPr>
      </w:pPr>
      <w:r w:rsidRPr="005B721A">
        <w:rPr>
          <w:rFonts w:ascii="Arial" w:hAnsi="Arial" w:cs="Arial"/>
          <w:spacing w:val="-3"/>
        </w:rPr>
        <w:t xml:space="preserve">Interview with </w:t>
      </w:r>
      <w:r w:rsidR="005115C1">
        <w:rPr>
          <w:rFonts w:ascii="Arial" w:hAnsi="Arial" w:cs="Arial"/>
          <w:spacing w:val="-3"/>
        </w:rPr>
        <w:t>MAIYA</w:t>
      </w:r>
      <w:r w:rsidRPr="005B721A">
        <w:rPr>
          <w:rFonts w:ascii="Arial" w:hAnsi="Arial" w:cs="Arial"/>
          <w:b/>
          <w:bCs/>
          <w:spacing w:val="-3"/>
          <w:u w:val="single"/>
        </w:rPr>
        <w:fldChar w:fldCharType="begin"/>
      </w:r>
      <w:r w:rsidRPr="005B721A">
        <w:rPr>
          <w:rFonts w:ascii="Arial" w:hAnsi="Arial" w:cs="Arial"/>
          <w:b/>
          <w:bCs/>
          <w:spacing w:val="-3"/>
          <w:u w:val="single"/>
        </w:rPr>
        <w:instrText xml:space="preserve"> DOCVARIABLE 1:Demo4</w:instrText>
      </w:r>
      <w:r w:rsidRPr="005B721A">
        <w:rPr>
          <w:rFonts w:ascii="Arial" w:hAnsi="Arial" w:cs="Arial"/>
          <w:b/>
          <w:spacing w:val="-3"/>
          <w:u w:val="single"/>
        </w:rPr>
        <w:fldChar w:fldCharType="end"/>
      </w:r>
    </w:p>
    <w:p w14:paraId="325E3789" w14:textId="77CD6617" w:rsidR="00365168" w:rsidRPr="005B721A" w:rsidRDefault="00365168" w:rsidP="00365168">
      <w:pPr>
        <w:widowControl w:val="0"/>
        <w:spacing w:line="480" w:lineRule="auto"/>
        <w:ind w:left="2160" w:hanging="2160"/>
        <w:jc w:val="both"/>
        <w:rPr>
          <w:rFonts w:ascii="Arial" w:hAnsi="Arial" w:cs="Arial"/>
          <w:b/>
          <w:bCs/>
          <w:spacing w:val="-3"/>
          <w:u w:val="single"/>
        </w:rPr>
      </w:pPr>
      <w:r w:rsidRPr="005B721A">
        <w:rPr>
          <w:rFonts w:ascii="Arial" w:hAnsi="Arial" w:cs="Arial"/>
          <w:spacing w:val="-3"/>
        </w:rPr>
        <w:t xml:space="preserve">Interviewer: </w:t>
      </w:r>
      <w:r w:rsidR="005115C1">
        <w:rPr>
          <w:rFonts w:ascii="Arial" w:hAnsi="Arial" w:cs="Arial"/>
          <w:spacing w:val="-3"/>
        </w:rPr>
        <w:t>HERNANDEZ</w:t>
      </w:r>
      <w:r w:rsidRPr="005B721A">
        <w:rPr>
          <w:rFonts w:ascii="Arial" w:hAnsi="Arial" w:cs="Arial"/>
          <w:b/>
          <w:bCs/>
          <w:spacing w:val="-3"/>
          <w:u w:val="single"/>
        </w:rPr>
        <w:fldChar w:fldCharType="begin"/>
      </w:r>
      <w:r w:rsidRPr="005B721A">
        <w:rPr>
          <w:rFonts w:ascii="Arial" w:hAnsi="Arial" w:cs="Arial"/>
          <w:b/>
          <w:bCs/>
          <w:spacing w:val="-3"/>
          <w:u w:val="single"/>
        </w:rPr>
        <w:instrText xml:space="preserve"> DOCVARIABLE 1:Demo3</w:instrText>
      </w:r>
      <w:r w:rsidRPr="005B721A">
        <w:rPr>
          <w:rFonts w:ascii="Arial" w:hAnsi="Arial" w:cs="Arial"/>
          <w:b/>
          <w:spacing w:val="-3"/>
          <w:u w:val="single"/>
        </w:rPr>
        <w:fldChar w:fldCharType="end"/>
      </w:r>
    </w:p>
    <w:p w14:paraId="6385520B" w14:textId="77777777" w:rsidR="00365168" w:rsidRPr="0099500D" w:rsidRDefault="00365168" w:rsidP="00365168">
      <w:pPr>
        <w:widowControl w:val="0"/>
        <w:spacing w:line="480" w:lineRule="auto"/>
        <w:ind w:left="2160" w:hanging="2160"/>
        <w:jc w:val="both"/>
        <w:rPr>
          <w:rFonts w:ascii="Arial" w:hAnsi="Arial" w:cs="Arial"/>
          <w:b/>
          <w:bCs/>
          <w:spacing w:val="-3"/>
          <w:u w:val="single"/>
        </w:rPr>
      </w:pPr>
      <w:r w:rsidRPr="0099500D">
        <w:rPr>
          <w:rFonts w:ascii="Arial" w:hAnsi="Arial" w:cs="Arial"/>
          <w:b/>
          <w:bCs/>
          <w:spacing w:val="-3"/>
          <w:u w:val="single"/>
        </w:rPr>
        <w:t xml:space="preserve">Date of Interview:  </w:t>
      </w:r>
      <w:r w:rsidRPr="0099500D">
        <w:rPr>
          <w:rFonts w:ascii="Arial" w:hAnsi="Arial" w:cs="Arial"/>
          <w:b/>
          <w:bCs/>
          <w:spacing w:val="-3"/>
          <w:u w:val="single"/>
        </w:rPr>
        <w:fldChar w:fldCharType="begin"/>
      </w:r>
      <w:r w:rsidRPr="0099500D">
        <w:rPr>
          <w:rFonts w:ascii="Arial" w:hAnsi="Arial" w:cs="Arial"/>
          <w:b/>
          <w:bCs/>
          <w:spacing w:val="-3"/>
          <w:u w:val="single"/>
        </w:rPr>
        <w:instrText xml:space="preserve"> DOCVARIABLE 1:Demo1</w:instrText>
      </w:r>
      <w:r w:rsidRPr="0099500D">
        <w:rPr>
          <w:rFonts w:ascii="Arial" w:hAnsi="Arial" w:cs="Arial"/>
          <w:b/>
          <w:spacing w:val="-3"/>
          <w:u w:val="single"/>
        </w:rPr>
        <w:fldChar w:fldCharType="end"/>
      </w:r>
    </w:p>
    <w:p w14:paraId="0CA95095" w14:textId="77777777" w:rsidR="00365168" w:rsidRPr="00365168" w:rsidRDefault="00365168" w:rsidP="00365168">
      <w:pPr>
        <w:widowControl w:val="0"/>
        <w:spacing w:line="480" w:lineRule="auto"/>
        <w:ind w:left="2160" w:hanging="2160"/>
        <w:jc w:val="both"/>
        <w:rPr>
          <w:rFonts w:ascii="Arial" w:hAnsi="Arial" w:cs="Arial"/>
          <w:b/>
          <w:bCs/>
          <w:spacing w:val="-3"/>
          <w:u w:val="single"/>
        </w:rPr>
      </w:pPr>
    </w:p>
    <w:p w14:paraId="56851CC6" w14:textId="1A9FBAC3" w:rsidR="00365168" w:rsidRPr="005B721A" w:rsidRDefault="00365168" w:rsidP="005B721A">
      <w:pPr>
        <w:pStyle w:val="0Sac"/>
        <w:rPr>
          <w:b/>
        </w:rPr>
      </w:pPr>
      <w:r w:rsidRPr="005B721A">
        <w:rPr>
          <w:b/>
        </w:rPr>
        <w:t>Resolute Documentation Services</w:t>
      </w:r>
    </w:p>
    <w:p w14:paraId="7CCC7A1E" w14:textId="3CAD0B36" w:rsidR="00365168" w:rsidRPr="00365168" w:rsidRDefault="00365168" w:rsidP="005B721A">
      <w:pPr>
        <w:pStyle w:val="0Sac"/>
      </w:pPr>
      <w:r w:rsidRPr="00CB60FB">
        <w:t>=============================</w:t>
      </w:r>
      <w:r>
        <w:t>==============================</w:t>
      </w:r>
    </w:p>
    <w:p w14:paraId="2CA1020B" w14:textId="5D280CB2" w:rsidR="005115C1" w:rsidRDefault="005115C1" w:rsidP="005115C1">
      <w:bookmarkStart w:id="0" w:name="Cursor"/>
      <w:bookmarkEnd w:id="0"/>
      <w:r>
        <w:t xml:space="preserve">HERNANDEZ: </w:t>
      </w:r>
      <w:r w:rsidR="00EE634E">
        <w:t>Hmmm</w:t>
      </w:r>
      <w:r w:rsidR="00233D5A">
        <w:t>, w</w:t>
      </w:r>
      <w:r>
        <w:t>hat’s your relation to her?</w:t>
      </w:r>
    </w:p>
    <w:p w14:paraId="5E65BAE7" w14:textId="41890D94" w:rsidR="005115C1" w:rsidRDefault="005115C1" w:rsidP="005115C1">
      <w:r>
        <w:t>U</w:t>
      </w:r>
      <w:r w:rsidR="00F101C5">
        <w:t>F1</w:t>
      </w:r>
      <w:r>
        <w:t xml:space="preserve">: </w:t>
      </w:r>
      <w:r w:rsidR="00F101C5">
        <w:t xml:space="preserve">My </w:t>
      </w:r>
      <w:r w:rsidR="00233D5A">
        <w:t>Sister-in-</w:t>
      </w:r>
      <w:r>
        <w:t>law</w:t>
      </w:r>
    </w:p>
    <w:p w14:paraId="18519480" w14:textId="7AF0AC48" w:rsidR="00233D5A" w:rsidRDefault="00233D5A" w:rsidP="005115C1">
      <w:r>
        <w:t>[Noisy]</w:t>
      </w:r>
    </w:p>
    <w:p w14:paraId="3B0A1B10" w14:textId="65647795" w:rsidR="00F101C5" w:rsidRDefault="005115C1" w:rsidP="005115C1">
      <w:r>
        <w:t>HERNANDEZ: Sister-in law? Okay.</w:t>
      </w:r>
    </w:p>
    <w:p w14:paraId="181F257F" w14:textId="350D0E97" w:rsidR="008C1D56" w:rsidRDefault="008C1D56" w:rsidP="005115C1">
      <w:r>
        <w:t>[Noisy]</w:t>
      </w:r>
    </w:p>
    <w:p w14:paraId="6FB1F729" w14:textId="5CAE3ED7" w:rsidR="00233D5A" w:rsidRDefault="00233D5A" w:rsidP="005115C1">
      <w:r>
        <w:t>UM1: It’s all in Lao, so …</w:t>
      </w:r>
      <w:r w:rsidR="008C1D56">
        <w:t xml:space="preserve">Hmm, but last you said </w:t>
      </w:r>
      <w:proofErr w:type="gramStart"/>
      <w:r w:rsidR="008C1D56">
        <w:t>your</w:t>
      </w:r>
      <w:proofErr w:type="gramEnd"/>
      <w:r w:rsidR="008C1D56">
        <w:t xml:space="preserve"> …</w:t>
      </w:r>
    </w:p>
    <w:p w14:paraId="29AF35EE" w14:textId="225BAC82" w:rsidR="008C1D56" w:rsidRDefault="008C1D56" w:rsidP="005115C1">
      <w:r>
        <w:t>[Noisy]</w:t>
      </w:r>
    </w:p>
    <w:p w14:paraId="09E373DF" w14:textId="2AD11621" w:rsidR="005115C1" w:rsidRDefault="005115C1" w:rsidP="005115C1">
      <w:r>
        <w:t>HERNANDEZ: Can</w:t>
      </w:r>
      <w:r w:rsidR="008C1D56">
        <w:t xml:space="preserve"> you ask her what’s a</w:t>
      </w:r>
      <w:r>
        <w:t xml:space="preserve"> phone number</w:t>
      </w:r>
      <w:r w:rsidR="008C1D56">
        <w:t xml:space="preserve"> is for h</w:t>
      </w:r>
      <w:r w:rsidR="00F101C5">
        <w:t>e</w:t>
      </w:r>
      <w:r w:rsidR="008C1D56">
        <w:t>r</w:t>
      </w:r>
      <w:r>
        <w:t xml:space="preserve">? </w:t>
      </w:r>
    </w:p>
    <w:p w14:paraId="75E0DB4B" w14:textId="3907B052" w:rsidR="005115C1" w:rsidRDefault="005115C1" w:rsidP="005115C1">
      <w:r>
        <w:t>HERNANDEZ: If s</w:t>
      </w:r>
      <w:r w:rsidR="008C1D56">
        <w:t xml:space="preserve">he doesn’t have her own phone, </w:t>
      </w:r>
      <w:r>
        <w:t>that’s fine.</w:t>
      </w:r>
    </w:p>
    <w:p w14:paraId="4E49CFAB" w14:textId="55A8E744" w:rsidR="005115C1" w:rsidRDefault="005115C1" w:rsidP="005115C1">
      <w:r>
        <w:t>UM</w:t>
      </w:r>
      <w:r w:rsidR="00F101C5">
        <w:t>1</w:t>
      </w:r>
      <w:r>
        <w:t>: Yeah, she’s still using just his</w:t>
      </w:r>
      <w:r w:rsidR="00F101C5">
        <w:t>.</w:t>
      </w:r>
    </w:p>
    <w:p w14:paraId="00B0C40B" w14:textId="67B71602" w:rsidR="005115C1" w:rsidRDefault="005115C1" w:rsidP="005115C1">
      <w:r>
        <w:t xml:space="preserve">HERNANDEZ: </w:t>
      </w:r>
      <w:r w:rsidR="008C1D56">
        <w:t>Ok, can you just ask her and try</w:t>
      </w:r>
      <w:r>
        <w:t xml:space="preserve"> to translate in her words only? </w:t>
      </w:r>
      <w:r w:rsidR="008C1D56">
        <w:t>Ah, d</w:t>
      </w:r>
      <w:r>
        <w:t>on’t add anything. I’ll ask the question. Okay? Can you ask her what happened today?</w:t>
      </w:r>
    </w:p>
    <w:p w14:paraId="012FCA3E" w14:textId="03BC0A93" w:rsidR="005115C1" w:rsidRDefault="005115C1" w:rsidP="005115C1">
      <w:r>
        <w:t>UM</w:t>
      </w:r>
      <w:r w:rsidR="00F101C5">
        <w:t>1</w:t>
      </w:r>
      <w:r w:rsidR="008C1D56">
        <w:t>: I’ll t</w:t>
      </w:r>
      <w:r w:rsidR="00F101C5">
        <w:t xml:space="preserve">ranslate word for word. </w:t>
      </w:r>
      <w:r>
        <w:t>So, she said that I guess, he had some kind of argument with Addison.</w:t>
      </w:r>
    </w:p>
    <w:p w14:paraId="567F5E59" w14:textId="2E50C70D" w:rsidR="005115C1" w:rsidRDefault="005115C1" w:rsidP="005115C1">
      <w:r>
        <w:t>HERNANDEZ: Okay.</w:t>
      </w:r>
    </w:p>
    <w:p w14:paraId="6F53565B" w14:textId="6612BC5C" w:rsidR="005115C1" w:rsidRDefault="005115C1" w:rsidP="005115C1">
      <w:r>
        <w:lastRenderedPageBreak/>
        <w:t>UM</w:t>
      </w:r>
      <w:r w:rsidR="00F101C5">
        <w:t>1</w:t>
      </w:r>
      <w:r>
        <w:t xml:space="preserve">: and </w:t>
      </w:r>
      <w:r w:rsidR="00F101C5">
        <w:t>so,</w:t>
      </w:r>
      <w:r>
        <w:t xml:space="preserve"> she didn’t feel good about being in the house. So, she said let’s go out and she ran back into bedroom grabbed her purse. </w:t>
      </w:r>
      <w:r w:rsidR="008C1D56">
        <w:t>And then, s</w:t>
      </w:r>
      <w:r>
        <w:t xml:space="preserve">he came out the door, </w:t>
      </w:r>
      <w:r w:rsidR="00F101C5">
        <w:t>and then hold on. So,</w:t>
      </w:r>
      <w:r>
        <w:t xml:space="preserve"> he accused her of stealing his money and </w:t>
      </w:r>
      <w:r w:rsidR="008C1D56">
        <w:t xml:space="preserve">then, </w:t>
      </w:r>
      <w:r>
        <w:t>she’d better give it back to him, and she needs to give it back to him, and she said no, I haven’t touched your money, don’t know any</w:t>
      </w:r>
      <w:r w:rsidR="008C1D56">
        <w:t>thing</w:t>
      </w:r>
      <w:r>
        <w:t xml:space="preserve"> about your money. So, as she tried to step out of doorway, he picked up a knife and he was going to stab him.</w:t>
      </w:r>
    </w:p>
    <w:p w14:paraId="6B24D74B" w14:textId="2097FEEF" w:rsidR="005115C1" w:rsidRDefault="00B43A5A" w:rsidP="005115C1">
      <w:r>
        <w:t>HERNANDEZ</w:t>
      </w:r>
      <w:r w:rsidR="005115C1">
        <w:t xml:space="preserve">: Okay, one spot right there. </w:t>
      </w:r>
      <w:r>
        <w:t>So,</w:t>
      </w:r>
      <w:r w:rsidR="005115C1">
        <w:t xml:space="preserve"> as she was </w:t>
      </w:r>
      <w:r>
        <w:t>going to</w:t>
      </w:r>
      <w:r w:rsidR="005115C1">
        <w:t xml:space="preserve"> step out. Where</w:t>
      </w:r>
      <w:r w:rsidR="00F101C5">
        <w:t>?</w:t>
      </w:r>
      <w:r w:rsidR="005115C1">
        <w:t xml:space="preserve"> </w:t>
      </w:r>
      <w:proofErr w:type="gramStart"/>
      <w:r w:rsidR="005115C1">
        <w:t>the</w:t>
      </w:r>
      <w:proofErr w:type="gramEnd"/>
      <w:r w:rsidR="005115C1">
        <w:t xml:space="preserve"> </w:t>
      </w:r>
      <w:r>
        <w:t>front</w:t>
      </w:r>
      <w:r w:rsidR="005115C1">
        <w:t xml:space="preserve"> door. The front</w:t>
      </w:r>
      <w:r w:rsidR="00F101C5">
        <w:t xml:space="preserve">, </w:t>
      </w:r>
      <w:r w:rsidR="005115C1">
        <w:t>this front right here</w:t>
      </w:r>
      <w:r>
        <w:t>?</w:t>
      </w:r>
    </w:p>
    <w:p w14:paraId="7F644A5C" w14:textId="02B634E9" w:rsidR="005115C1" w:rsidRDefault="00B43A5A" w:rsidP="005115C1">
      <w:r>
        <w:t>UM</w:t>
      </w:r>
      <w:r w:rsidR="00F101C5">
        <w:t>1</w:t>
      </w:r>
      <w:r w:rsidR="005115C1">
        <w:t>: Yes.</w:t>
      </w:r>
    </w:p>
    <w:p w14:paraId="45859DD6" w14:textId="05E47B76" w:rsidR="005115C1" w:rsidRDefault="00B43A5A" w:rsidP="005115C1">
      <w:r>
        <w:t>HERNANDEZ</w:t>
      </w:r>
      <w:r w:rsidR="005115C1">
        <w:t>: and where was he in relation to her?</w:t>
      </w:r>
    </w:p>
    <w:p w14:paraId="320502AB" w14:textId="021BE1E8" w:rsidR="005115C1" w:rsidRDefault="00B43A5A" w:rsidP="005115C1">
      <w:r>
        <w:t>UM</w:t>
      </w:r>
      <w:r w:rsidR="00F101C5">
        <w:t>1</w:t>
      </w:r>
      <w:r w:rsidR="005115C1">
        <w:t>: Can she just show you?</w:t>
      </w:r>
    </w:p>
    <w:p w14:paraId="0544317E" w14:textId="5A92556D" w:rsidR="005115C1" w:rsidRDefault="00B43A5A" w:rsidP="005115C1">
      <w:r>
        <w:t>HERNANDEZ</w:t>
      </w:r>
      <w:r w:rsidR="005115C1">
        <w:t>: Yeah. That’s fine.</w:t>
      </w:r>
    </w:p>
    <w:p w14:paraId="242B5A4F" w14:textId="10CDB497" w:rsidR="005115C1" w:rsidRDefault="00B43A5A" w:rsidP="005115C1">
      <w:r>
        <w:t>UF</w:t>
      </w:r>
      <w:r w:rsidR="00F101C5">
        <w:t>1</w:t>
      </w:r>
      <w:r w:rsidR="005115C1">
        <w:t>:</w:t>
      </w:r>
      <w:r w:rsidR="00F101C5">
        <w:t xml:space="preserve"> </w:t>
      </w:r>
      <w:r w:rsidR="005115C1">
        <w:t>So</w:t>
      </w:r>
      <w:r w:rsidR="00F101C5">
        <w:t xml:space="preserve">, </w:t>
      </w:r>
      <w:r w:rsidR="005115C1">
        <w:t>she was standing here and then Jason was standing right here.</w:t>
      </w:r>
    </w:p>
    <w:p w14:paraId="2E3450A2" w14:textId="23A70277" w:rsidR="005115C1" w:rsidRDefault="00B43A5A" w:rsidP="005115C1">
      <w:r>
        <w:t>HERNANDEZ</w:t>
      </w:r>
      <w:r w:rsidR="005115C1">
        <w:t xml:space="preserve">: </w:t>
      </w:r>
      <w:r w:rsidR="00EE634E">
        <w:t xml:space="preserve">Uh huh. </w:t>
      </w:r>
      <w:r w:rsidR="005115C1">
        <w:t>Okay.</w:t>
      </w:r>
      <w:r w:rsidR="00F101C5">
        <w:t xml:space="preserve"> So, </w:t>
      </w:r>
      <w:r w:rsidR="00EE634E">
        <w:t>she was over her?</w:t>
      </w:r>
    </w:p>
    <w:p w14:paraId="280618B7" w14:textId="59164900" w:rsidR="005115C1" w:rsidRDefault="00B43A5A" w:rsidP="005115C1">
      <w:r>
        <w:t>UF</w:t>
      </w:r>
      <w:r w:rsidR="00F101C5">
        <w:t>1</w:t>
      </w:r>
      <w:r w:rsidR="005115C1">
        <w:t xml:space="preserve">: Yeah, so she was standing where you </w:t>
      </w:r>
      <w:r w:rsidR="00EE634E">
        <w:t xml:space="preserve">were </w:t>
      </w:r>
      <w:r w:rsidR="005115C1">
        <w:t>at and this is for Jason</w:t>
      </w:r>
      <w:r w:rsidR="00F101C5">
        <w:t xml:space="preserve"> was</w:t>
      </w:r>
      <w:r w:rsidR="005115C1">
        <w:t xml:space="preserve">, </w:t>
      </w:r>
      <w:r w:rsidR="000D5565">
        <w:t>so</w:t>
      </w:r>
      <w:r w:rsidR="005115C1">
        <w:t xml:space="preserve"> she was going to the reason why she’s standing there is because she was going to grab her sandal</w:t>
      </w:r>
      <w:r w:rsidR="000D5565">
        <w:t>s</w:t>
      </w:r>
      <w:r w:rsidR="005115C1">
        <w:t xml:space="preserve"> there.</w:t>
      </w:r>
    </w:p>
    <w:p w14:paraId="0CEEF15C" w14:textId="79447D84" w:rsidR="005115C1" w:rsidRDefault="00B43A5A" w:rsidP="005115C1">
      <w:r>
        <w:t>HERNANDEZ</w:t>
      </w:r>
      <w:r w:rsidR="005115C1">
        <w:t>: Okay</w:t>
      </w:r>
    </w:p>
    <w:p w14:paraId="45AE17D6" w14:textId="46FB6090" w:rsidR="005115C1" w:rsidRDefault="00B43A5A" w:rsidP="005115C1">
      <w:r>
        <w:t>UF</w:t>
      </w:r>
      <w:r w:rsidR="000D5565">
        <w:t>1</w:t>
      </w:r>
      <w:r w:rsidR="005115C1">
        <w:t>: and they saw he was standing here, so he was, so he pull</w:t>
      </w:r>
      <w:r w:rsidR="00EE634E">
        <w:t xml:space="preserve">ed </w:t>
      </w:r>
      <w:r w:rsidR="005115C1">
        <w:t xml:space="preserve">out the knife and hold it like this so she couldn’t get on time to wear her slippers. </w:t>
      </w:r>
      <w:r w:rsidR="000D5565">
        <w:t>So,</w:t>
      </w:r>
      <w:r w:rsidR="005115C1">
        <w:t xml:space="preserve"> she just took off.</w:t>
      </w:r>
    </w:p>
    <w:p w14:paraId="42D5362C" w14:textId="263E4277" w:rsidR="005115C1" w:rsidRDefault="00B43A5A" w:rsidP="005115C1">
      <w:r>
        <w:t>HERNANDEZ</w:t>
      </w:r>
      <w:r w:rsidR="005115C1">
        <w:t>: and then she ran off</w:t>
      </w:r>
      <w:r w:rsidR="000D5565" w:rsidRPr="000D5565">
        <w:t xml:space="preserve"> </w:t>
      </w:r>
      <w:r w:rsidR="000D5565">
        <w:t>like that</w:t>
      </w:r>
      <w:r w:rsidR="005115C1">
        <w:t>? Okay. Where was her husband</w:t>
      </w:r>
      <w:r w:rsidR="00EE634E">
        <w:t>,</w:t>
      </w:r>
      <w:r w:rsidR="005115C1">
        <w:t xml:space="preserve"> partner?</w:t>
      </w:r>
    </w:p>
    <w:p w14:paraId="088C1020" w14:textId="094EAF0E" w:rsidR="005115C1" w:rsidRDefault="00B43A5A" w:rsidP="005115C1">
      <w:r>
        <w:t>UF</w:t>
      </w:r>
      <w:r w:rsidR="00337B44">
        <w:t>1</w:t>
      </w:r>
      <w:r w:rsidR="00EE634E">
        <w:t>: He was over there</w:t>
      </w:r>
      <w:r w:rsidR="005115C1">
        <w:t>.</w:t>
      </w:r>
    </w:p>
    <w:p w14:paraId="7FFE3ECA" w14:textId="4DF14CE1" w:rsidR="00EE634E" w:rsidRDefault="00EE634E" w:rsidP="005115C1">
      <w:r>
        <w:t>HERNANDEZ: Ok.</w:t>
      </w:r>
    </w:p>
    <w:p w14:paraId="23BE1326" w14:textId="306BFCAA" w:rsidR="00EE634E" w:rsidRDefault="00EE634E" w:rsidP="005115C1">
      <w:r>
        <w:lastRenderedPageBreak/>
        <w:t>UF1: Yeah.</w:t>
      </w:r>
    </w:p>
    <w:p w14:paraId="005362D0" w14:textId="5B0D4A6E" w:rsidR="005115C1" w:rsidRDefault="00B43A5A" w:rsidP="005115C1">
      <w:r>
        <w:t>HERNANDEZ</w:t>
      </w:r>
      <w:r w:rsidR="005115C1">
        <w:t>: All right. Did he see what happened?</w:t>
      </w:r>
    </w:p>
    <w:p w14:paraId="1A02681B" w14:textId="7E2CD341" w:rsidR="005115C1" w:rsidRDefault="00B43A5A" w:rsidP="005115C1">
      <w:r>
        <w:t>UF</w:t>
      </w:r>
      <w:r w:rsidR="000D5565">
        <w:t>1</w:t>
      </w:r>
      <w:r w:rsidR="005115C1">
        <w:t>: So, she’s saying that</w:t>
      </w:r>
      <w:r w:rsidR="00EE634E">
        <w:t>, hmmm,</w:t>
      </w:r>
      <w:r w:rsidR="005115C1">
        <w:t xml:space="preserve"> her husband was over there drinking water and she doesn’t know if he did saw what happened or not, but when she took off running </w:t>
      </w:r>
      <w:r>
        <w:t>out,</w:t>
      </w:r>
      <w:r w:rsidR="005115C1">
        <w:t xml:space="preserve"> he did run after.</w:t>
      </w:r>
      <w:r w:rsidR="00EE634E">
        <w:t xml:space="preserve"> Yeah.</w:t>
      </w:r>
    </w:p>
    <w:p w14:paraId="6960A388" w14:textId="75AB8884" w:rsidR="005115C1" w:rsidRDefault="00B43A5A" w:rsidP="005115C1">
      <w:r>
        <w:t>HERNANDEZ</w:t>
      </w:r>
      <w:r w:rsidR="005115C1">
        <w:t>: Okay,</w:t>
      </w:r>
      <w:r w:rsidR="00210C72">
        <w:t xml:space="preserve"> </w:t>
      </w:r>
      <w:r w:rsidR="000D5565">
        <w:t>so</w:t>
      </w:r>
      <w:r w:rsidR="005115C1">
        <w:t xml:space="preserve"> and then Can you… I know you showed me but can you verify and ask her if she r</w:t>
      </w:r>
      <w:r w:rsidR="000D5565">
        <w:t>aised</w:t>
      </w:r>
      <w:r w:rsidR="00EE634E">
        <w:t>,</w:t>
      </w:r>
      <w:r w:rsidR="005115C1">
        <w:t xml:space="preserve"> if he raised a knife up</w:t>
      </w:r>
      <w:r w:rsidR="000D5565">
        <w:t xml:space="preserve"> like this?</w:t>
      </w:r>
      <w:r w:rsidR="005115C1">
        <w:t xml:space="preserve"> Can you ask her with the blade up?</w:t>
      </w:r>
    </w:p>
    <w:p w14:paraId="3B6E8ACE" w14:textId="40114E16" w:rsidR="005115C1" w:rsidRDefault="00B43A5A" w:rsidP="005115C1">
      <w:r>
        <w:t>UF</w:t>
      </w:r>
      <w:r w:rsidR="000D5565">
        <w:t>1</w:t>
      </w:r>
      <w:r w:rsidR="00EE634E">
        <w:t>: Y</w:t>
      </w:r>
      <w:r w:rsidR="005115C1">
        <w:t>eah</w:t>
      </w:r>
      <w:r w:rsidR="000D5565">
        <w:t xml:space="preserve">, </w:t>
      </w:r>
      <w:r w:rsidR="005115C1">
        <w:t xml:space="preserve">with the blade </w:t>
      </w:r>
      <w:r w:rsidR="00EE634E">
        <w:t xml:space="preserve">up </w:t>
      </w:r>
      <w:r w:rsidR="005115C1">
        <w:t>like this.</w:t>
      </w:r>
    </w:p>
    <w:p w14:paraId="1ACFCA31" w14:textId="08BC144A" w:rsidR="005115C1" w:rsidRDefault="00B43A5A" w:rsidP="005115C1">
      <w:r>
        <w:t>HERNANDEZ</w:t>
      </w:r>
      <w:r w:rsidR="00EE634E">
        <w:t>: and what did he say to her?</w:t>
      </w:r>
    </w:p>
    <w:p w14:paraId="308C8CF9" w14:textId="3263097D" w:rsidR="005115C1" w:rsidRDefault="00B43A5A" w:rsidP="005115C1">
      <w:r>
        <w:t>UF</w:t>
      </w:r>
      <w:r w:rsidR="000D5565">
        <w:t>1</w:t>
      </w:r>
      <w:r w:rsidR="005115C1">
        <w:t>: She</w:t>
      </w:r>
      <w:r w:rsidR="000D5565">
        <w:t xml:space="preserve"> said</w:t>
      </w:r>
      <w:r w:rsidR="005115C1">
        <w:t xml:space="preserve"> that she couldn’t</w:t>
      </w:r>
      <w:r w:rsidR="000D5565">
        <w:t xml:space="preserve">, </w:t>
      </w:r>
      <w:r w:rsidR="00EE634E">
        <w:t xml:space="preserve">hmmm, </w:t>
      </w:r>
      <w:r w:rsidR="005115C1">
        <w:t>everything just happened so fast, so she took off so she couldn’t hear anything else.</w:t>
      </w:r>
    </w:p>
    <w:p w14:paraId="1B08F7C3" w14:textId="350A99E4" w:rsidR="005115C1" w:rsidRDefault="00B43A5A" w:rsidP="005115C1">
      <w:r>
        <w:t>HERNANDEZ</w:t>
      </w:r>
      <w:r w:rsidR="005115C1">
        <w:t>: What drew her attenti</w:t>
      </w:r>
      <w:r w:rsidR="0043154F">
        <w:t>on because she was going to the slippers?</w:t>
      </w:r>
      <w:r w:rsidR="005115C1">
        <w:t xml:space="preserve"> What drew her attention back to him?</w:t>
      </w:r>
    </w:p>
    <w:p w14:paraId="4215BC5F" w14:textId="2A7BF9A5" w:rsidR="005115C1" w:rsidRDefault="00B43A5A" w:rsidP="005115C1">
      <w:r>
        <w:t>UF</w:t>
      </w:r>
      <w:r w:rsidR="00210C72">
        <w:t>1</w:t>
      </w:r>
      <w:r w:rsidR="005115C1">
        <w:t>:</w:t>
      </w:r>
      <w:r w:rsidR="000D5565">
        <w:t xml:space="preserve"> So, s</w:t>
      </w:r>
      <w:r w:rsidR="005115C1">
        <w:t xml:space="preserve">he’s saying that </w:t>
      </w:r>
      <w:r w:rsidR="0043154F">
        <w:t xml:space="preserve">hmmm, </w:t>
      </w:r>
      <w:r w:rsidR="005115C1">
        <w:t>he was holding a knife already.</w:t>
      </w:r>
      <w:r w:rsidR="000D5565">
        <w:t xml:space="preserve"> So.</w:t>
      </w:r>
      <w:r w:rsidR="008F08E2">
        <w:t>..</w:t>
      </w:r>
      <w:r w:rsidR="0043154F">
        <w:t>hmmm, so w</w:t>
      </w:r>
      <w:r w:rsidR="008F08E2">
        <w:t>hen</w:t>
      </w:r>
      <w:r w:rsidR="005115C1">
        <w:t xml:space="preserve"> she saw him lift the knife </w:t>
      </w:r>
      <w:r w:rsidR="000D5565">
        <w:t>up,</w:t>
      </w:r>
      <w:r w:rsidR="0043154F">
        <w:t xml:space="preserve"> she’s all, i</w:t>
      </w:r>
      <w:r w:rsidR="005115C1">
        <w:t>t’s going through her head she’s got.</w:t>
      </w:r>
    </w:p>
    <w:p w14:paraId="56E85BC2" w14:textId="534EBC7B" w:rsidR="005115C1" w:rsidRDefault="00B43A5A" w:rsidP="005115C1">
      <w:r>
        <w:t>HERNANDEZ</w:t>
      </w:r>
      <w:r w:rsidR="005115C1">
        <w:t xml:space="preserve">: </w:t>
      </w:r>
      <w:r w:rsidR="0043154F">
        <w:t>Okay, c</w:t>
      </w:r>
      <w:r w:rsidR="005115C1">
        <w:t xml:space="preserve">an you </w:t>
      </w:r>
      <w:r w:rsidR="000D5565">
        <w:t xml:space="preserve">ask her to </w:t>
      </w:r>
      <w:r w:rsidR="005115C1">
        <w:t xml:space="preserve">describe the knife? </w:t>
      </w:r>
    </w:p>
    <w:p w14:paraId="170E44AE" w14:textId="499EB346" w:rsidR="000D5565" w:rsidRDefault="00B43A5A" w:rsidP="005115C1">
      <w:r>
        <w:t>UF</w:t>
      </w:r>
      <w:r w:rsidR="00210C72">
        <w:t>1</w:t>
      </w:r>
      <w:r w:rsidR="005115C1">
        <w:t xml:space="preserve">: </w:t>
      </w:r>
      <w:r w:rsidR="000D5565">
        <w:t>She will show it to you.</w:t>
      </w:r>
    </w:p>
    <w:p w14:paraId="36EB9F0E" w14:textId="1D398523" w:rsidR="000D5565" w:rsidRDefault="0043154F" w:rsidP="000D5565">
      <w:r>
        <w:t xml:space="preserve">HERNANDEZ: Such a knife to touch it? </w:t>
      </w:r>
      <w:r w:rsidR="00B677C4">
        <w:t>Is that one for sure</w:t>
      </w:r>
      <w:r w:rsidR="000D5565">
        <w:t>?</w:t>
      </w:r>
    </w:p>
    <w:p w14:paraId="42B5498F" w14:textId="37E7EA75" w:rsidR="00B677C4" w:rsidRDefault="00B677C4" w:rsidP="000D5565">
      <w:r>
        <w:t>UF1: She said it’s that one.</w:t>
      </w:r>
    </w:p>
    <w:p w14:paraId="795B2002" w14:textId="20E8242B" w:rsidR="00B677C4" w:rsidRDefault="00B677C4" w:rsidP="000D5565">
      <w:r>
        <w:t>HERNANDEZ: Is that one for sure?</w:t>
      </w:r>
    </w:p>
    <w:p w14:paraId="2B14F3C0" w14:textId="0AB38ED8" w:rsidR="005115C1" w:rsidRDefault="000D5565" w:rsidP="005115C1">
      <w:r>
        <w:t>UF</w:t>
      </w:r>
      <w:r w:rsidR="00210C72">
        <w:t>1</w:t>
      </w:r>
      <w:r>
        <w:t xml:space="preserve">: </w:t>
      </w:r>
      <w:r w:rsidR="0043154F">
        <w:t>Uh huh</w:t>
      </w:r>
      <w:r w:rsidR="005115C1">
        <w:t xml:space="preserve">. This one. </w:t>
      </w:r>
      <w:r>
        <w:t>She said this is the one.</w:t>
      </w:r>
    </w:p>
    <w:p w14:paraId="702ED157" w14:textId="1F28C4CC" w:rsidR="00B677C4" w:rsidRDefault="00B43A5A" w:rsidP="005115C1">
      <w:r>
        <w:t>HERNANDEZ</w:t>
      </w:r>
      <w:r w:rsidR="0043154F">
        <w:t>: T</w:t>
      </w:r>
      <w:r w:rsidR="00B677C4">
        <w:t xml:space="preserve">hat </w:t>
      </w:r>
      <w:r w:rsidR="005115C1">
        <w:t>is the exact one, okay.</w:t>
      </w:r>
      <w:r w:rsidR="0043154F">
        <w:t xml:space="preserve"> Take a look at it.</w:t>
      </w:r>
      <w:r w:rsidR="005115C1">
        <w:t xml:space="preserve"> And then can you ask her what she did after she ran out. </w:t>
      </w:r>
      <w:r w:rsidR="0043154F">
        <w:t xml:space="preserve">So, this? Okay, and </w:t>
      </w:r>
      <w:r w:rsidR="00B677C4">
        <w:t>are you for sure if thi</w:t>
      </w:r>
      <w:r w:rsidR="005115C1">
        <w:t>s is</w:t>
      </w:r>
      <w:r w:rsidR="00210C72">
        <w:t xml:space="preserve"> </w:t>
      </w:r>
      <w:r w:rsidR="00B677C4">
        <w:t>the one. Yeah?</w:t>
      </w:r>
    </w:p>
    <w:p w14:paraId="7DEA80FA" w14:textId="65869A83" w:rsidR="00B677C4" w:rsidRDefault="00B677C4" w:rsidP="005115C1">
      <w:r>
        <w:lastRenderedPageBreak/>
        <w:t>UF1: Yes.</w:t>
      </w:r>
    </w:p>
    <w:p w14:paraId="5DD7D128" w14:textId="6A564313" w:rsidR="005115C1" w:rsidRDefault="00B677C4" w:rsidP="005115C1">
      <w:r>
        <w:t>HERNANDEZ: Yes? Okay. And then …</w:t>
      </w:r>
      <w:proofErr w:type="gramStart"/>
      <w:r w:rsidR="00B6554F">
        <w:t>,when</w:t>
      </w:r>
      <w:proofErr w:type="gramEnd"/>
      <w:r w:rsidR="005115C1">
        <w:t xml:space="preserve"> they when you guys ran out</w:t>
      </w:r>
      <w:r w:rsidR="00B6554F">
        <w:t>,</w:t>
      </w:r>
      <w:r w:rsidR="005115C1">
        <w:t xml:space="preserve"> what happened</w:t>
      </w:r>
      <w:r w:rsidR="00B6554F">
        <w:t>? When she ran out what, happened?</w:t>
      </w:r>
    </w:p>
    <w:p w14:paraId="3B7FE584" w14:textId="7B2C64AB" w:rsidR="005115C1" w:rsidRDefault="00B43A5A" w:rsidP="005115C1">
      <w:r>
        <w:t>UF</w:t>
      </w:r>
      <w:r w:rsidR="00210C72">
        <w:t>1</w:t>
      </w:r>
      <w:r w:rsidR="005115C1">
        <w:t>: She said she ran out and they followed her outside.</w:t>
      </w:r>
    </w:p>
    <w:p w14:paraId="3494C7B4" w14:textId="3F0FFC13" w:rsidR="005115C1" w:rsidRDefault="00B43A5A" w:rsidP="005115C1">
      <w:r>
        <w:t>HERNANDEZ</w:t>
      </w:r>
      <w:r w:rsidR="005115C1">
        <w:t xml:space="preserve">: </w:t>
      </w:r>
      <w:r w:rsidR="00B6554F">
        <w:t>And then, h</w:t>
      </w:r>
      <w:r w:rsidR="005115C1">
        <w:t>ow far did he stop the knife?</w:t>
      </w:r>
    </w:p>
    <w:p w14:paraId="4ABE1A8F" w14:textId="63463BF8" w:rsidR="005115C1" w:rsidRDefault="00B43A5A" w:rsidP="005115C1">
      <w:r>
        <w:t>UF</w:t>
      </w:r>
      <w:r w:rsidR="00210C72">
        <w:t>1</w:t>
      </w:r>
      <w:r w:rsidR="005115C1">
        <w:t>:</w:t>
      </w:r>
      <w:r w:rsidR="00210C72">
        <w:t xml:space="preserve"> So,</w:t>
      </w:r>
      <w:r w:rsidR="005115C1">
        <w:t xml:space="preserve"> </w:t>
      </w:r>
      <w:r w:rsidR="00210C72">
        <w:t>she</w:t>
      </w:r>
      <w:r w:rsidR="005115C1">
        <w:t xml:space="preserve"> said </w:t>
      </w:r>
      <w:r w:rsidR="00B6554F">
        <w:t xml:space="preserve">that, when, </w:t>
      </w:r>
      <w:r w:rsidR="005115C1">
        <w:t>when he followed her outside. He wasn’t holding the knife anymore.</w:t>
      </w:r>
    </w:p>
    <w:p w14:paraId="7A0DB570" w14:textId="016CD92B" w:rsidR="005115C1" w:rsidRDefault="00B43A5A" w:rsidP="005115C1">
      <w:r>
        <w:t>HERNANDEZ</w:t>
      </w:r>
      <w:r w:rsidR="005115C1">
        <w:t xml:space="preserve">: </w:t>
      </w:r>
      <w:r w:rsidR="00B6554F">
        <w:t>Okay, d</w:t>
      </w:r>
      <w:r w:rsidR="005115C1">
        <w:t>oes she recall what he was saying when he was following her?</w:t>
      </w:r>
    </w:p>
    <w:p w14:paraId="7AF6938D" w14:textId="230172B7" w:rsidR="005115C1" w:rsidRDefault="00B43A5A" w:rsidP="005115C1">
      <w:r>
        <w:t>UF</w:t>
      </w:r>
      <w:r w:rsidR="00210C72">
        <w:t>1</w:t>
      </w:r>
      <w:r w:rsidR="005115C1">
        <w:t xml:space="preserve">: He said that to </w:t>
      </w:r>
      <w:r w:rsidR="00B6554F">
        <w:t>give her, to get his money back</w:t>
      </w:r>
      <w:r w:rsidR="005115C1">
        <w:t xml:space="preserve">? And why did she </w:t>
      </w:r>
      <w:r w:rsidR="00210C72">
        <w:t>take</w:t>
      </w:r>
      <w:r w:rsidR="005115C1">
        <w:t xml:space="preserve"> his money?</w:t>
      </w:r>
    </w:p>
    <w:p w14:paraId="608790D1" w14:textId="29BAEF41" w:rsidR="005115C1" w:rsidRDefault="00B43A5A" w:rsidP="005115C1">
      <w:r>
        <w:t>HERNANDEZ</w:t>
      </w:r>
      <w:r w:rsidR="005115C1">
        <w:t xml:space="preserve">: </w:t>
      </w:r>
      <w:r w:rsidR="00B6554F">
        <w:t xml:space="preserve">and then what, hmmm, </w:t>
      </w:r>
      <w:r w:rsidR="00210C72">
        <w:t>how</w:t>
      </w:r>
      <w:r w:rsidR="00B6554F">
        <w:t>,</w:t>
      </w:r>
      <w:r w:rsidR="00210C72">
        <w:t xml:space="preserve"> w</w:t>
      </w:r>
      <w:r w:rsidR="00B6554F">
        <w:t xml:space="preserve">hat point did he stop </w:t>
      </w:r>
      <w:r w:rsidR="005115C1">
        <w:t>following her?</w:t>
      </w:r>
    </w:p>
    <w:p w14:paraId="4BCB80DC" w14:textId="58C3D806" w:rsidR="005115C1" w:rsidRDefault="00B43A5A" w:rsidP="005115C1">
      <w:r>
        <w:t>UF</w:t>
      </w:r>
      <w:r w:rsidR="00210C72">
        <w:t>1</w:t>
      </w:r>
      <w:r w:rsidR="005115C1">
        <w:t>: She said that he followed her all the way to where we were standing earlier</w:t>
      </w:r>
      <w:r w:rsidR="00210C72">
        <w:t xml:space="preserve">, </w:t>
      </w:r>
      <w:r w:rsidR="005115C1">
        <w:t>right there.</w:t>
      </w:r>
    </w:p>
    <w:p w14:paraId="591B5714" w14:textId="344E275B" w:rsidR="005115C1" w:rsidRDefault="00B43A5A" w:rsidP="005115C1">
      <w:r>
        <w:t>HERNANDEZ</w:t>
      </w:r>
      <w:r w:rsidR="005115C1">
        <w:t xml:space="preserve">: </w:t>
      </w:r>
      <w:r w:rsidR="00B6554F">
        <w:t xml:space="preserve">And </w:t>
      </w:r>
      <w:r w:rsidR="005115C1">
        <w:t>then</w:t>
      </w:r>
      <w:r w:rsidR="00B6554F">
        <w:t>, what made him stop?</w:t>
      </w:r>
    </w:p>
    <w:p w14:paraId="08E88E55" w14:textId="7CDADBDB" w:rsidR="005115C1" w:rsidRDefault="00B43A5A" w:rsidP="005115C1">
      <w:r>
        <w:t>UF</w:t>
      </w:r>
      <w:r w:rsidR="00B6554F">
        <w:t>1</w:t>
      </w:r>
      <w:r w:rsidR="005115C1">
        <w:t>: She said that</w:t>
      </w:r>
      <w:r w:rsidR="00B6554F">
        <w:t xml:space="preserve"> hmmm, her husband, Addison, guys</w:t>
      </w:r>
      <w:r w:rsidR="005115C1">
        <w:t xml:space="preserve"> inside a car, then </w:t>
      </w:r>
      <w:r w:rsidR="00210C72">
        <w:t xml:space="preserve">so </w:t>
      </w:r>
      <w:r w:rsidR="005115C1">
        <w:t>she got inside a car</w:t>
      </w:r>
      <w:r w:rsidR="00B6554F">
        <w:t xml:space="preserve"> with his car</w:t>
      </w:r>
      <w:r w:rsidR="005115C1">
        <w:t>, they took off.</w:t>
      </w:r>
    </w:p>
    <w:p w14:paraId="5CA91437" w14:textId="425FFAA5" w:rsidR="005115C1" w:rsidRDefault="00B43A5A" w:rsidP="005115C1">
      <w:r>
        <w:t>HERNANDEZ</w:t>
      </w:r>
      <w:r w:rsidR="005115C1">
        <w:t xml:space="preserve">: </w:t>
      </w:r>
      <w:r w:rsidR="00B6554F">
        <w:t>Okay, s</w:t>
      </w:r>
      <w:r w:rsidR="00210C72">
        <w:t>o,</w:t>
      </w:r>
      <w:r w:rsidR="00B6554F">
        <w:t xml:space="preserve"> they both went to the car. Was that the</w:t>
      </w:r>
      <w:r w:rsidR="005115C1">
        <w:t xml:space="preserve"> part </w:t>
      </w:r>
      <w:r w:rsidR="00B6554F">
        <w:t>for where they de</w:t>
      </w:r>
      <w:r w:rsidR="00E5338B">
        <w:t>part?</w:t>
      </w:r>
    </w:p>
    <w:p w14:paraId="5D796ACE" w14:textId="0AE6B774" w:rsidR="005115C1" w:rsidRDefault="00B43A5A" w:rsidP="005115C1">
      <w:r>
        <w:t>UF</w:t>
      </w:r>
      <w:r w:rsidR="00210C72">
        <w:t>1</w:t>
      </w:r>
      <w:r w:rsidR="005115C1">
        <w:t>:</w:t>
      </w:r>
      <w:r>
        <w:t xml:space="preserve"> </w:t>
      </w:r>
      <w:r w:rsidR="00E5338B">
        <w:t>I</w:t>
      </w:r>
      <w:r w:rsidR="005115C1">
        <w:t>t was right here.</w:t>
      </w:r>
    </w:p>
    <w:p w14:paraId="16033F19" w14:textId="2C24D575" w:rsidR="005115C1" w:rsidRDefault="00B43A5A" w:rsidP="005115C1">
      <w:r>
        <w:t>UM</w:t>
      </w:r>
      <w:r w:rsidR="00210C72">
        <w:t>2</w:t>
      </w:r>
      <w:r w:rsidR="00E5338B">
        <w:t>: Oh, that’s right. She said. Okay.</w:t>
      </w:r>
    </w:p>
    <w:p w14:paraId="159868E4" w14:textId="48E9051D" w:rsidR="005115C1" w:rsidRDefault="00B43A5A" w:rsidP="005115C1">
      <w:r>
        <w:t>HERNANDEZ</w:t>
      </w:r>
      <w:r w:rsidR="00E5338B">
        <w:t>: S</w:t>
      </w:r>
      <w:r w:rsidR="005115C1">
        <w:t>he said pointed it out she said it’s exact same one.</w:t>
      </w:r>
    </w:p>
    <w:p w14:paraId="32C268F8" w14:textId="682A0E4D" w:rsidR="00337B44" w:rsidRDefault="00B43A5A" w:rsidP="00197D69">
      <w:pPr>
        <w:jc w:val="both"/>
      </w:pPr>
      <w:r>
        <w:t>UM</w:t>
      </w:r>
      <w:r w:rsidR="00210C72">
        <w:t>2</w:t>
      </w:r>
      <w:r w:rsidR="00E5338B">
        <w:t xml:space="preserve">: </w:t>
      </w:r>
      <w:r w:rsidR="00337B44">
        <w:t>We’ll</w:t>
      </w:r>
      <w:r w:rsidR="005115C1">
        <w:t xml:space="preserve"> take that one too because that would explain why it was behind his head in a dropping </w:t>
      </w:r>
      <w:r w:rsidR="00337B44">
        <w:t>e</w:t>
      </w:r>
      <w:r w:rsidR="005115C1">
        <w:t xml:space="preserve">motion versus a stabbing </w:t>
      </w:r>
      <w:r w:rsidR="00337B44">
        <w:t>e</w:t>
      </w:r>
      <w:r w:rsidR="005115C1">
        <w:t xml:space="preserve">motion, I think the bony knife. </w:t>
      </w:r>
      <w:r>
        <w:t>So,</w:t>
      </w:r>
      <w:r w:rsidR="005115C1">
        <w:t xml:space="preserve"> it sounds like for I called the probation, </w:t>
      </w:r>
      <w:r w:rsidR="00197D69">
        <w:t xml:space="preserve">but he </w:t>
      </w:r>
      <w:r w:rsidR="00197D69">
        <w:lastRenderedPageBreak/>
        <w:t>s</w:t>
      </w:r>
      <w:bookmarkStart w:id="1" w:name="_GoBack"/>
      <w:bookmarkEnd w:id="1"/>
      <w:r w:rsidR="00197D69">
        <w:t>ays you have</w:t>
      </w:r>
      <w:r w:rsidR="005115C1">
        <w:t xml:space="preserve"> to be in a booking area for him to pass it by supervisor</w:t>
      </w:r>
      <w:r w:rsidR="00197D69">
        <w:t xml:space="preserve"> by yourself</w:t>
      </w:r>
      <w:r w:rsidR="005115C1">
        <w:t>, so he’s l</w:t>
      </w:r>
      <w:r w:rsidR="00197D69">
        <w:t>ike calling me when you get out</w:t>
      </w:r>
      <w:r w:rsidR="005115C1">
        <w:t xml:space="preserve"> there and I’ll run </w:t>
      </w:r>
      <w:r w:rsidR="00197D69">
        <w:t xml:space="preserve">directly to </w:t>
      </w:r>
      <w:r w:rsidR="005115C1">
        <w:t>my supervisor</w:t>
      </w:r>
      <w:r w:rsidR="00337B44">
        <w:t>.</w:t>
      </w:r>
    </w:p>
    <w:p w14:paraId="4F3A88BF" w14:textId="5E496405" w:rsidR="00337B44" w:rsidRDefault="00337B44" w:rsidP="005115C1">
      <w:r>
        <w:t>HERNANDEZ: after you told the...?</w:t>
      </w:r>
    </w:p>
    <w:p w14:paraId="12FCBF42" w14:textId="70477C7F" w:rsidR="005115C1" w:rsidRDefault="00337B44" w:rsidP="005115C1">
      <w:r>
        <w:t xml:space="preserve">UM2: </w:t>
      </w:r>
      <w:r w:rsidR="00197D69">
        <w:t>Hmmm, it’s just</w:t>
      </w:r>
      <w:r w:rsidR="005115C1">
        <w:t xml:space="preserve"> when you’re at jail which make up like why, I’m sure they will yeah you have more charges to</w:t>
      </w:r>
      <w:r w:rsidR="00197D69">
        <w:t>o</w:t>
      </w:r>
      <w:r w:rsidR="005115C1">
        <w:t>.</w:t>
      </w:r>
    </w:p>
    <w:p w14:paraId="054204F2" w14:textId="0180000A" w:rsidR="005115C1" w:rsidRDefault="00B43A5A" w:rsidP="005115C1">
      <w:r>
        <w:t>HERNANDEZ</w:t>
      </w:r>
      <w:r w:rsidR="005115C1">
        <w:t xml:space="preserve">: </w:t>
      </w:r>
      <w:r w:rsidR="00337B44">
        <w:t>Okay.</w:t>
      </w:r>
      <w:r w:rsidR="00E5338B">
        <w:t xml:space="preserve"> Alright.</w:t>
      </w:r>
      <w:r w:rsidR="00337B44">
        <w:t xml:space="preserve"> </w:t>
      </w:r>
      <w:r w:rsidR="00C328C5">
        <w:t>So,</w:t>
      </w:r>
      <w:r w:rsidR="005115C1">
        <w:t xml:space="preserve"> the same phone number that</w:t>
      </w:r>
      <w:r w:rsidR="00197D69">
        <w:t>, hmmm</w:t>
      </w:r>
      <w:r w:rsidR="005115C1">
        <w:t xml:space="preserve"> for him, oh I’m sorry for Addison.</w:t>
      </w:r>
    </w:p>
    <w:p w14:paraId="50C473B5" w14:textId="0BB71398" w:rsidR="005115C1" w:rsidRDefault="00B43A5A" w:rsidP="005115C1">
      <w:r>
        <w:t>UF</w:t>
      </w:r>
      <w:r w:rsidR="00210C72">
        <w:t>1</w:t>
      </w:r>
      <w:r w:rsidR="005115C1">
        <w:t>: yes</w:t>
      </w:r>
    </w:p>
    <w:p w14:paraId="1B97BEA6" w14:textId="34F9C80E" w:rsidR="005115C1" w:rsidRDefault="00B43A5A" w:rsidP="005115C1">
      <w:r>
        <w:t>HERNANDEZ</w:t>
      </w:r>
      <w:r w:rsidR="005115C1">
        <w:t xml:space="preserve">: </w:t>
      </w:r>
      <w:r w:rsidR="00197D69">
        <w:t>Okay, and i</w:t>
      </w:r>
      <w:r w:rsidR="005115C1">
        <w:t>n terms of what she would like that</w:t>
      </w:r>
      <w:r>
        <w:t xml:space="preserve"> </w:t>
      </w:r>
      <w:r w:rsidR="005115C1">
        <w:t>she won’t press charges, I don’t know</w:t>
      </w:r>
      <w:r>
        <w:t xml:space="preserve"> </w:t>
      </w:r>
      <w:r w:rsidR="005115C1">
        <w:t>if she maybe understands concept.</w:t>
      </w:r>
    </w:p>
    <w:p w14:paraId="27799C41" w14:textId="3BFC3750" w:rsidR="005115C1" w:rsidRDefault="00B43A5A" w:rsidP="005115C1">
      <w:r>
        <w:t>UM</w:t>
      </w:r>
      <w:r w:rsidR="00210C72">
        <w:t>1</w:t>
      </w:r>
      <w:r w:rsidR="005115C1">
        <w:t xml:space="preserve">: </w:t>
      </w:r>
      <w:r w:rsidR="00C328C5">
        <w:t>Yes,</w:t>
      </w:r>
      <w:r w:rsidR="005115C1">
        <w:t xml:space="preserve"> press charges</w:t>
      </w:r>
    </w:p>
    <w:p w14:paraId="7F6C3B0F" w14:textId="5C2B4771" w:rsidR="005115C1" w:rsidRDefault="00B43A5A" w:rsidP="005115C1">
      <w:r>
        <w:t>HERNANDEZ</w:t>
      </w:r>
      <w:r w:rsidR="005115C1">
        <w:t xml:space="preserve">: </w:t>
      </w:r>
      <w:r w:rsidR="00197D69">
        <w:t xml:space="preserve">Yep, alright. </w:t>
      </w:r>
      <w:r w:rsidR="005115C1">
        <w:t xml:space="preserve">I’m </w:t>
      </w:r>
      <w:r>
        <w:t>going to</w:t>
      </w:r>
      <w:r w:rsidR="00197D69">
        <w:t xml:space="preserve"> see probably. H</w:t>
      </w:r>
      <w:r w:rsidR="005115C1">
        <w:t>ave to take this in terms of</w:t>
      </w:r>
      <w:r w:rsidR="00337B44">
        <w:t xml:space="preserve">. </w:t>
      </w:r>
      <w:r w:rsidR="00197D69">
        <w:t>It’s o</w:t>
      </w:r>
      <w:r w:rsidR="00337B44">
        <w:t>kay.</w:t>
      </w:r>
    </w:p>
    <w:p w14:paraId="7622994B" w14:textId="77777777" w:rsidR="005115C1" w:rsidRDefault="005115C1" w:rsidP="005115C1"/>
    <w:p w14:paraId="285FD359" w14:textId="77777777" w:rsidR="005115C1" w:rsidRDefault="005115C1" w:rsidP="005115C1"/>
    <w:p w14:paraId="7F3BD5F8" w14:textId="77777777" w:rsidR="005115C1" w:rsidRDefault="005115C1" w:rsidP="005115C1"/>
    <w:p w14:paraId="358C86BA" w14:textId="77777777" w:rsidR="005115C1" w:rsidRDefault="005115C1" w:rsidP="005115C1">
      <w:r>
        <w:t xml:space="preserve"> </w:t>
      </w:r>
    </w:p>
    <w:p w14:paraId="6B195C51" w14:textId="77777777" w:rsidR="005115C1" w:rsidRDefault="005115C1" w:rsidP="005115C1"/>
    <w:p w14:paraId="46F78BF5" w14:textId="77777777" w:rsidR="005115C1" w:rsidRDefault="005115C1" w:rsidP="005115C1"/>
    <w:p w14:paraId="21C10BA6" w14:textId="77777777" w:rsidR="005115C1" w:rsidRDefault="005115C1" w:rsidP="005115C1"/>
    <w:p w14:paraId="05E8AA63" w14:textId="77777777" w:rsidR="005115C1" w:rsidRDefault="005115C1" w:rsidP="005115C1"/>
    <w:p w14:paraId="49DD4B97" w14:textId="77777777" w:rsidR="005115C1" w:rsidRDefault="005115C1" w:rsidP="005115C1"/>
    <w:p w14:paraId="49A9BF77" w14:textId="77777777" w:rsidR="005115C1" w:rsidRDefault="005115C1" w:rsidP="005115C1"/>
    <w:p w14:paraId="10230962" w14:textId="77777777" w:rsidR="005115C1" w:rsidRDefault="005115C1" w:rsidP="005115C1"/>
    <w:p w14:paraId="5D8FF022" w14:textId="7C0AEDAA" w:rsidR="00597A59" w:rsidRDefault="00597A59" w:rsidP="005B721A">
      <w:pPr>
        <w:pStyle w:val="0Sac"/>
      </w:pPr>
    </w:p>
    <w:p w14:paraId="4A4C859F" w14:textId="77777777" w:rsidR="00597A59" w:rsidRDefault="00597A59" w:rsidP="005B721A">
      <w:pPr>
        <w:pStyle w:val="0Sac"/>
      </w:pPr>
    </w:p>
    <w:sectPr w:rsidR="00597A59" w:rsidSect="00597A59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1080" w:right="1080" w:bottom="1080" w:left="108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FCE8F" w14:textId="77777777" w:rsidR="004C28B9" w:rsidRDefault="004C28B9">
      <w:r>
        <w:separator/>
      </w:r>
    </w:p>
  </w:endnote>
  <w:endnote w:type="continuationSeparator" w:id="0">
    <w:p w14:paraId="1BA9364D" w14:textId="77777777" w:rsidR="004C28B9" w:rsidRDefault="004C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111594351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D80AEE" w14:textId="5BE16B82" w:rsidR="00430E34" w:rsidRPr="005B721A" w:rsidRDefault="00430E34" w:rsidP="005B721A">
            <w:pPr>
              <w:pStyle w:val="Footer"/>
              <w:spacing w:line="240" w:lineRule="auto"/>
              <w:jc w:val="center"/>
              <w:rPr>
                <w:rFonts w:ascii="Arial" w:hAnsi="Arial" w:cs="Arial"/>
              </w:rPr>
            </w:pPr>
            <w:r w:rsidRPr="00C04405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C04405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04405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C80838">
              <w:rPr>
                <w:rFonts w:ascii="Arial" w:hAnsi="Arial" w:cs="Arial"/>
                <w:b/>
                <w:bCs/>
                <w:noProof/>
              </w:rPr>
              <w:t>5</w:t>
            </w:r>
            <w:r w:rsidRPr="00C04405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  <w:r w:rsidRPr="00C04405">
              <w:rPr>
                <w:rFonts w:ascii="Arial" w:hAnsi="Arial" w:cs="Arial"/>
              </w:rPr>
              <w:t xml:space="preserve"> of </w:t>
            </w:r>
            <w:r w:rsidRPr="00C04405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C04405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04405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C80838">
              <w:rPr>
                <w:rFonts w:ascii="Arial" w:hAnsi="Arial" w:cs="Arial"/>
                <w:b/>
                <w:bCs/>
                <w:noProof/>
              </w:rPr>
              <w:t>5</w:t>
            </w:r>
            <w:r w:rsidRPr="00C04405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F1D35" w14:textId="77777777" w:rsidR="004C28B9" w:rsidRDefault="004C28B9">
      <w:r>
        <w:separator/>
      </w:r>
    </w:p>
  </w:footnote>
  <w:footnote w:type="continuationSeparator" w:id="0">
    <w:p w14:paraId="10A8FADE" w14:textId="77777777" w:rsidR="004C28B9" w:rsidRDefault="004C2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BF425" w14:textId="47838E0E" w:rsidR="00597A59" w:rsidRDefault="00597A59">
    <w:pPr>
      <w:pStyle w:val="Header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4E8634C0" wp14:editId="0DA27FEC">
              <wp:simplePos x="0" y="0"/>
              <wp:positionH relativeFrom="margin">
                <wp:posOffset>-638175</wp:posOffset>
              </wp:positionH>
              <wp:positionV relativeFrom="margin">
                <wp:posOffset>1269</wp:posOffset>
              </wp:positionV>
              <wp:extent cx="457200" cy="8734425"/>
              <wp:effectExtent l="0" t="0" r="0" b="9525"/>
              <wp:wrapNone/>
              <wp:docPr id="7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734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07DA1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  <w:p w14:paraId="23705DA3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</w:t>
                          </w:r>
                        </w:p>
                        <w:p w14:paraId="28C4E905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3</w:t>
                          </w:r>
                        </w:p>
                        <w:p w14:paraId="252C1E23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4</w:t>
                          </w:r>
                        </w:p>
                        <w:p w14:paraId="288CFCD5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5</w:t>
                          </w:r>
                        </w:p>
                        <w:p w14:paraId="43CC423B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6</w:t>
                          </w:r>
                        </w:p>
                        <w:p w14:paraId="0E15BCE2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7</w:t>
                          </w:r>
                        </w:p>
                        <w:p w14:paraId="72FBEFB5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8</w:t>
                          </w:r>
                        </w:p>
                        <w:p w14:paraId="4627E924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9</w:t>
                          </w:r>
                        </w:p>
                        <w:p w14:paraId="0427E39F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10</w:t>
                          </w:r>
                        </w:p>
                        <w:p w14:paraId="09540090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11</w:t>
                          </w:r>
                        </w:p>
                        <w:p w14:paraId="76A657D2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12</w:t>
                          </w:r>
                        </w:p>
                        <w:p w14:paraId="66840660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13</w:t>
                          </w:r>
                        </w:p>
                        <w:p w14:paraId="71F59113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14</w:t>
                          </w:r>
                        </w:p>
                        <w:p w14:paraId="74CB7DEF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15</w:t>
                          </w:r>
                        </w:p>
                        <w:p w14:paraId="3DAB39BA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16</w:t>
                          </w:r>
                        </w:p>
                        <w:p w14:paraId="6CD270CE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17</w:t>
                          </w:r>
                        </w:p>
                        <w:p w14:paraId="603E7FAD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18</w:t>
                          </w:r>
                        </w:p>
                        <w:p w14:paraId="58B4FEF7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19</w:t>
                          </w:r>
                        </w:p>
                        <w:p w14:paraId="32A631E2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20</w:t>
                          </w:r>
                        </w:p>
                        <w:p w14:paraId="2CD47103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21</w:t>
                          </w:r>
                        </w:p>
                        <w:p w14:paraId="6D00459F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22</w:t>
                          </w:r>
                        </w:p>
                        <w:p w14:paraId="3E7BD42E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23</w:t>
                          </w:r>
                        </w:p>
                        <w:p w14:paraId="2F87C673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24</w:t>
                          </w:r>
                        </w:p>
                        <w:p w14:paraId="06D4E62C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25</w:t>
                          </w:r>
                        </w:p>
                        <w:p w14:paraId="308EE8E6" w14:textId="77777777" w:rsidR="00597A59" w:rsidRPr="00CB60FB" w:rsidRDefault="00597A5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E8634C0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margin-left:-50.25pt;margin-top:.1pt;width:36pt;height:6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" o:allowincell="f" stroked="f">
              <v:textbox inset="0,0,0,0">
                <w:txbxContent>
                  <w:p w14:paraId="52D07DA1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</w:t>
                    </w:r>
                  </w:p>
                  <w:p w14:paraId="23705DA3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</w:t>
                    </w:r>
                  </w:p>
                  <w:p w14:paraId="28C4E905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3</w:t>
                    </w:r>
                  </w:p>
                  <w:p w14:paraId="252C1E23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4</w:t>
                    </w:r>
                  </w:p>
                  <w:p w14:paraId="288CFCD5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5</w:t>
                    </w:r>
                  </w:p>
                  <w:p w14:paraId="43CC423B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6</w:t>
                    </w:r>
                  </w:p>
                  <w:p w14:paraId="0E15BCE2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7</w:t>
                    </w:r>
                  </w:p>
                  <w:p w14:paraId="72FBEFB5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8</w:t>
                    </w:r>
                  </w:p>
                  <w:p w14:paraId="4627E924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9</w:t>
                    </w:r>
                  </w:p>
                  <w:p w14:paraId="0427E39F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10</w:t>
                    </w:r>
                  </w:p>
                  <w:p w14:paraId="09540090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11</w:t>
                    </w:r>
                  </w:p>
                  <w:p w14:paraId="76A657D2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12</w:t>
                    </w:r>
                  </w:p>
                  <w:p w14:paraId="66840660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13</w:t>
                    </w:r>
                  </w:p>
                  <w:p w14:paraId="71F59113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14</w:t>
                    </w:r>
                  </w:p>
                  <w:p w14:paraId="74CB7DEF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15</w:t>
                    </w:r>
                  </w:p>
                  <w:p w14:paraId="3DAB39BA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16</w:t>
                    </w:r>
                  </w:p>
                  <w:p w14:paraId="6CD270CE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17</w:t>
                    </w:r>
                  </w:p>
                  <w:p w14:paraId="603E7FAD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18</w:t>
                    </w:r>
                  </w:p>
                  <w:p w14:paraId="58B4FEF7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19</w:t>
                    </w:r>
                  </w:p>
                  <w:p w14:paraId="32A631E2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20</w:t>
                    </w:r>
                  </w:p>
                  <w:p w14:paraId="2CD47103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21</w:t>
                    </w:r>
                  </w:p>
                  <w:p w14:paraId="6D00459F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22</w:t>
                    </w:r>
                  </w:p>
                  <w:p w14:paraId="3E7BD42E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23</w:t>
                    </w:r>
                  </w:p>
                  <w:p w14:paraId="2F87C673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24</w:t>
                    </w:r>
                  </w:p>
                  <w:p w14:paraId="06D4E62C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25</w:t>
                    </w:r>
                  </w:p>
                  <w:p w14:paraId="308EE8E6" w14:textId="77777777" w:rsidR="00597A59" w:rsidRPr="00CB60FB" w:rsidRDefault="00597A5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E122FDE" wp14:editId="0AC314CB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8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E1AEDAA" id="LeftBorder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" o:allowincell="f">
              <w10:wrap anchorx="margin" anchory="page"/>
            </v:line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79016B9C" wp14:editId="468A44E5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9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08C7C25" id="LeftBorder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" o:allowincell="f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15136" w14:textId="6673D6DE" w:rsidR="00430E34" w:rsidRDefault="00430E34">
    <w:pPr>
      <w:pStyle w:val="Header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E413BF1" wp14:editId="4BC37AE1">
              <wp:simplePos x="0" y="0"/>
              <wp:positionH relativeFrom="margin">
                <wp:posOffset>-638175</wp:posOffset>
              </wp:positionH>
              <wp:positionV relativeFrom="margin">
                <wp:posOffset>1269</wp:posOffset>
              </wp:positionV>
              <wp:extent cx="457200" cy="8734425"/>
              <wp:effectExtent l="0" t="0" r="0" b="9525"/>
              <wp:wrapNone/>
              <wp:docPr id="3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734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29A73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  <w:p w14:paraId="049C0CDE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</w:t>
                          </w:r>
                        </w:p>
                        <w:p w14:paraId="71A64104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3</w:t>
                          </w:r>
                        </w:p>
                        <w:p w14:paraId="12192247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4</w:t>
                          </w:r>
                        </w:p>
                        <w:p w14:paraId="6944BFF4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5</w:t>
                          </w:r>
                        </w:p>
                        <w:p w14:paraId="0D84DC65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6</w:t>
                          </w:r>
                        </w:p>
                        <w:p w14:paraId="3D07BF9F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7</w:t>
                          </w:r>
                        </w:p>
                        <w:p w14:paraId="6D4F01B0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8</w:t>
                          </w:r>
                        </w:p>
                        <w:p w14:paraId="0B00AF5B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9</w:t>
                          </w:r>
                        </w:p>
                        <w:p w14:paraId="3453F79F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10</w:t>
                          </w:r>
                        </w:p>
                        <w:p w14:paraId="144F6622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11</w:t>
                          </w:r>
                        </w:p>
                        <w:p w14:paraId="450DD1E3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12</w:t>
                          </w:r>
                        </w:p>
                        <w:p w14:paraId="3E39B965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13</w:t>
                          </w:r>
                        </w:p>
                        <w:p w14:paraId="478A3FEB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14</w:t>
                          </w:r>
                        </w:p>
                        <w:p w14:paraId="1DC2E740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15</w:t>
                          </w:r>
                        </w:p>
                        <w:p w14:paraId="592E43A9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16</w:t>
                          </w:r>
                        </w:p>
                        <w:p w14:paraId="5EE69A30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17</w:t>
                          </w:r>
                        </w:p>
                        <w:p w14:paraId="4FB5FD93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18</w:t>
                          </w:r>
                        </w:p>
                        <w:p w14:paraId="13CDDDF3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19</w:t>
                          </w:r>
                        </w:p>
                        <w:p w14:paraId="5BC87C2E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20</w:t>
                          </w:r>
                        </w:p>
                        <w:p w14:paraId="3550E6CD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21</w:t>
                          </w:r>
                        </w:p>
                        <w:p w14:paraId="7BB30423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22</w:t>
                          </w:r>
                        </w:p>
                        <w:p w14:paraId="1DB29F5D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23</w:t>
                          </w:r>
                        </w:p>
                        <w:p w14:paraId="689874F2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24</w:t>
                          </w:r>
                        </w:p>
                        <w:p w14:paraId="3BCB50AA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25</w:t>
                          </w:r>
                        </w:p>
                        <w:p w14:paraId="01E2610E" w14:textId="77777777" w:rsidR="00430E34" w:rsidRPr="00CB60FB" w:rsidRDefault="00430E34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1E413B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50.25pt;margin-top:.1pt;width:36pt;height:68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" o:allowincell="f" stroked="f">
              <v:textbox inset="0,0,0,0">
                <w:txbxContent>
                  <w:p w14:paraId="61729A73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</w:t>
                    </w:r>
                  </w:p>
                  <w:p w14:paraId="049C0CDE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</w:t>
                    </w:r>
                  </w:p>
                  <w:p w14:paraId="71A64104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3</w:t>
                    </w:r>
                  </w:p>
                  <w:p w14:paraId="12192247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4</w:t>
                    </w:r>
                  </w:p>
                  <w:p w14:paraId="6944BFF4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5</w:t>
                    </w:r>
                  </w:p>
                  <w:p w14:paraId="0D84DC65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6</w:t>
                    </w:r>
                  </w:p>
                  <w:p w14:paraId="3D07BF9F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7</w:t>
                    </w:r>
                  </w:p>
                  <w:p w14:paraId="6D4F01B0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8</w:t>
                    </w:r>
                  </w:p>
                  <w:p w14:paraId="0B00AF5B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9</w:t>
                    </w:r>
                  </w:p>
                  <w:p w14:paraId="3453F79F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10</w:t>
                    </w:r>
                  </w:p>
                  <w:p w14:paraId="144F6622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11</w:t>
                    </w:r>
                  </w:p>
                  <w:p w14:paraId="450DD1E3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12</w:t>
                    </w:r>
                  </w:p>
                  <w:p w14:paraId="3E39B965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13</w:t>
                    </w:r>
                  </w:p>
                  <w:p w14:paraId="478A3FEB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14</w:t>
                    </w:r>
                  </w:p>
                  <w:p w14:paraId="1DC2E740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15</w:t>
                    </w:r>
                  </w:p>
                  <w:p w14:paraId="592E43A9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16</w:t>
                    </w:r>
                  </w:p>
                  <w:p w14:paraId="5EE69A30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17</w:t>
                    </w:r>
                  </w:p>
                  <w:p w14:paraId="4FB5FD93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18</w:t>
                    </w:r>
                  </w:p>
                  <w:p w14:paraId="13CDDDF3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19</w:t>
                    </w:r>
                  </w:p>
                  <w:p w14:paraId="5BC87C2E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20</w:t>
                    </w:r>
                  </w:p>
                  <w:p w14:paraId="3550E6CD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21</w:t>
                    </w:r>
                  </w:p>
                  <w:p w14:paraId="7BB30423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22</w:t>
                    </w:r>
                  </w:p>
                  <w:p w14:paraId="1DB29F5D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23</w:t>
                    </w:r>
                  </w:p>
                  <w:p w14:paraId="689874F2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24</w:t>
                    </w:r>
                  </w:p>
                  <w:p w14:paraId="3BCB50AA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25</w:t>
                    </w:r>
                  </w:p>
                  <w:p w14:paraId="01E2610E" w14:textId="77777777" w:rsidR="00430E34" w:rsidRPr="00CB60FB" w:rsidRDefault="00430E34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7A54366" wp14:editId="4EFF5BCA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2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ECC8EEA" id="LeftBorder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" o:allowincell="f">
              <w10:wrap anchorx="margin" anchory="page"/>
            </v:line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50048" behindDoc="0" locked="0" layoutInCell="0" allowOverlap="1" wp14:anchorId="2A177866" wp14:editId="67E70694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1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F92586B" id="LeftBorder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" o:allowincell="f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7AC1" w14:textId="1468621D" w:rsidR="00006406" w:rsidRDefault="00006406">
    <w:pPr>
      <w:pStyle w:val="Header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1038BE74" wp14:editId="6BEF2F05">
              <wp:simplePos x="0" y="0"/>
              <wp:positionH relativeFrom="margin">
                <wp:posOffset>-638175</wp:posOffset>
              </wp:positionH>
              <wp:positionV relativeFrom="margin">
                <wp:posOffset>1269</wp:posOffset>
              </wp:positionV>
              <wp:extent cx="457200" cy="8734425"/>
              <wp:effectExtent l="0" t="0" r="0" b="9525"/>
              <wp:wrapNone/>
              <wp:docPr id="4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734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40688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  <w:p w14:paraId="569B82A5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</w:t>
                          </w:r>
                        </w:p>
                        <w:p w14:paraId="26EFDBB8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3</w:t>
                          </w:r>
                        </w:p>
                        <w:p w14:paraId="5ACCEB46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4</w:t>
                          </w:r>
                        </w:p>
                        <w:p w14:paraId="026AB693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5</w:t>
                          </w:r>
                        </w:p>
                        <w:p w14:paraId="52EAC638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6</w:t>
                          </w:r>
                        </w:p>
                        <w:p w14:paraId="13C3419E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7</w:t>
                          </w:r>
                        </w:p>
                        <w:p w14:paraId="44B90AC3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8</w:t>
                          </w:r>
                        </w:p>
                        <w:p w14:paraId="09DEB5CE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9</w:t>
                          </w:r>
                        </w:p>
                        <w:p w14:paraId="3FF166F1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10</w:t>
                          </w:r>
                        </w:p>
                        <w:p w14:paraId="2B0713DA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11</w:t>
                          </w:r>
                        </w:p>
                        <w:p w14:paraId="4991660A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12</w:t>
                          </w:r>
                        </w:p>
                        <w:p w14:paraId="6A047149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13</w:t>
                          </w:r>
                        </w:p>
                        <w:p w14:paraId="477AEDB0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14</w:t>
                          </w:r>
                        </w:p>
                        <w:p w14:paraId="51FD4F8E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15</w:t>
                          </w:r>
                        </w:p>
                        <w:p w14:paraId="7DE1D386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16</w:t>
                          </w:r>
                        </w:p>
                        <w:p w14:paraId="5B7CACD2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17</w:t>
                          </w:r>
                        </w:p>
                        <w:p w14:paraId="58FED8EB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18</w:t>
                          </w:r>
                        </w:p>
                        <w:p w14:paraId="43D4870A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19</w:t>
                          </w:r>
                        </w:p>
                        <w:p w14:paraId="4B4D520A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20</w:t>
                          </w:r>
                        </w:p>
                        <w:p w14:paraId="70512771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21</w:t>
                          </w:r>
                        </w:p>
                        <w:p w14:paraId="746303C6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22</w:t>
                          </w:r>
                        </w:p>
                        <w:p w14:paraId="1594A829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23</w:t>
                          </w:r>
                        </w:p>
                        <w:p w14:paraId="0303EFA9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24</w:t>
                          </w:r>
                        </w:p>
                        <w:p w14:paraId="490DD3CD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25</w:t>
                          </w:r>
                        </w:p>
                        <w:p w14:paraId="32833C2A" w14:textId="77777777" w:rsidR="00006406" w:rsidRPr="00CB60FB" w:rsidRDefault="00006406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1038BE7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50.25pt;margin-top:.1pt;width:36pt;height:687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" o:allowincell="f" stroked="f">
              <v:textbox inset="0,0,0,0">
                <w:txbxContent>
                  <w:p w14:paraId="53A40688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</w:t>
                    </w:r>
                  </w:p>
                  <w:p w14:paraId="569B82A5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</w:t>
                    </w:r>
                  </w:p>
                  <w:p w14:paraId="26EFDBB8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3</w:t>
                    </w:r>
                  </w:p>
                  <w:p w14:paraId="5ACCEB46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4</w:t>
                    </w:r>
                  </w:p>
                  <w:p w14:paraId="026AB693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5</w:t>
                    </w:r>
                  </w:p>
                  <w:p w14:paraId="52EAC638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6</w:t>
                    </w:r>
                  </w:p>
                  <w:p w14:paraId="13C3419E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7</w:t>
                    </w:r>
                  </w:p>
                  <w:p w14:paraId="44B90AC3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8</w:t>
                    </w:r>
                  </w:p>
                  <w:p w14:paraId="09DEB5CE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9</w:t>
                    </w:r>
                  </w:p>
                  <w:p w14:paraId="3FF166F1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10</w:t>
                    </w:r>
                  </w:p>
                  <w:p w14:paraId="2B0713DA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11</w:t>
                    </w:r>
                  </w:p>
                  <w:p w14:paraId="4991660A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12</w:t>
                    </w:r>
                  </w:p>
                  <w:p w14:paraId="6A047149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13</w:t>
                    </w:r>
                  </w:p>
                  <w:p w14:paraId="477AEDB0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14</w:t>
                    </w:r>
                  </w:p>
                  <w:p w14:paraId="51FD4F8E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15</w:t>
                    </w:r>
                  </w:p>
                  <w:p w14:paraId="7DE1D386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16</w:t>
                    </w:r>
                  </w:p>
                  <w:p w14:paraId="5B7CACD2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17</w:t>
                    </w:r>
                  </w:p>
                  <w:p w14:paraId="58FED8EB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18</w:t>
                    </w:r>
                  </w:p>
                  <w:p w14:paraId="43D4870A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19</w:t>
                    </w:r>
                  </w:p>
                  <w:p w14:paraId="4B4D520A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20</w:t>
                    </w:r>
                  </w:p>
                  <w:p w14:paraId="70512771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21</w:t>
                    </w:r>
                  </w:p>
                  <w:p w14:paraId="746303C6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22</w:t>
                    </w:r>
                  </w:p>
                  <w:p w14:paraId="1594A829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23</w:t>
                    </w:r>
                  </w:p>
                  <w:p w14:paraId="0303EFA9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24</w:t>
                    </w:r>
                  </w:p>
                  <w:p w14:paraId="490DD3CD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25</w:t>
                    </w:r>
                  </w:p>
                  <w:p w14:paraId="32833C2A" w14:textId="77777777" w:rsidR="00006406" w:rsidRPr="00CB60FB" w:rsidRDefault="00006406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1EBCC93" wp14:editId="5E1403AF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5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27E8BF1" id="LeftBorder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" o:allowincell="f">
              <w10:wrap anchorx="margin" anchory="page"/>
            </v:line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45952" behindDoc="0" locked="0" layoutInCell="0" allowOverlap="1" wp14:anchorId="40DE3A13" wp14:editId="2866BB27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6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D793484" id="LeftBorder1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" o:allowincell="f">
              <w10:wrap anchorx="margin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ttorneyName" w:val="-1"/>
    <w:docVar w:name="CaptionBoxStyle" w:val="0"/>
    <w:docVar w:name="CourtAlignment" w:val="0"/>
    <w:docVar w:name="CourtName" w:val="~"/>
    <w:docVar w:name="FirmInFtr" w:val="0"/>
    <w:docVar w:name="FirmInSigBlkStyle" w:val="0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5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8A7837"/>
    <w:rsid w:val="00001067"/>
    <w:rsid w:val="00006406"/>
    <w:rsid w:val="00036E71"/>
    <w:rsid w:val="0004122F"/>
    <w:rsid w:val="0006324C"/>
    <w:rsid w:val="000C439D"/>
    <w:rsid w:val="000D5565"/>
    <w:rsid w:val="000E0D5A"/>
    <w:rsid w:val="00100C14"/>
    <w:rsid w:val="00104111"/>
    <w:rsid w:val="00130CED"/>
    <w:rsid w:val="00197D69"/>
    <w:rsid w:val="001E0BFB"/>
    <w:rsid w:val="00210C72"/>
    <w:rsid w:val="00233D5A"/>
    <w:rsid w:val="002401B2"/>
    <w:rsid w:val="002573A5"/>
    <w:rsid w:val="00267926"/>
    <w:rsid w:val="0028512C"/>
    <w:rsid w:val="002E290F"/>
    <w:rsid w:val="002F725C"/>
    <w:rsid w:val="00300ECA"/>
    <w:rsid w:val="00306E96"/>
    <w:rsid w:val="00337B44"/>
    <w:rsid w:val="00365168"/>
    <w:rsid w:val="00393353"/>
    <w:rsid w:val="003A05FA"/>
    <w:rsid w:val="003A74AB"/>
    <w:rsid w:val="003D4629"/>
    <w:rsid w:val="003D72EC"/>
    <w:rsid w:val="00416BC0"/>
    <w:rsid w:val="0043044A"/>
    <w:rsid w:val="00430E34"/>
    <w:rsid w:val="0043154F"/>
    <w:rsid w:val="004332D2"/>
    <w:rsid w:val="004651F8"/>
    <w:rsid w:val="004808C6"/>
    <w:rsid w:val="004C1439"/>
    <w:rsid w:val="004C28B9"/>
    <w:rsid w:val="005115C1"/>
    <w:rsid w:val="00530708"/>
    <w:rsid w:val="00597A59"/>
    <w:rsid w:val="005B721A"/>
    <w:rsid w:val="005C0C58"/>
    <w:rsid w:val="00622527"/>
    <w:rsid w:val="0062556B"/>
    <w:rsid w:val="0063142E"/>
    <w:rsid w:val="00655B6F"/>
    <w:rsid w:val="006616C1"/>
    <w:rsid w:val="0066202C"/>
    <w:rsid w:val="00687EB9"/>
    <w:rsid w:val="00695635"/>
    <w:rsid w:val="006C6FCC"/>
    <w:rsid w:val="006C7E4C"/>
    <w:rsid w:val="006E35E0"/>
    <w:rsid w:val="006E4F28"/>
    <w:rsid w:val="0073465A"/>
    <w:rsid w:val="007353D6"/>
    <w:rsid w:val="007568F1"/>
    <w:rsid w:val="00770367"/>
    <w:rsid w:val="0079032D"/>
    <w:rsid w:val="007B0E92"/>
    <w:rsid w:val="007B274C"/>
    <w:rsid w:val="007C36CD"/>
    <w:rsid w:val="007E07FA"/>
    <w:rsid w:val="007E6AE4"/>
    <w:rsid w:val="00816B4D"/>
    <w:rsid w:val="0087049B"/>
    <w:rsid w:val="008778C4"/>
    <w:rsid w:val="008947CE"/>
    <w:rsid w:val="008A7837"/>
    <w:rsid w:val="008C1D56"/>
    <w:rsid w:val="008F08E2"/>
    <w:rsid w:val="00921D34"/>
    <w:rsid w:val="00931C14"/>
    <w:rsid w:val="00985069"/>
    <w:rsid w:val="00994DFB"/>
    <w:rsid w:val="0099500D"/>
    <w:rsid w:val="00A352F4"/>
    <w:rsid w:val="00A81871"/>
    <w:rsid w:val="00A81FF2"/>
    <w:rsid w:val="00AA66EB"/>
    <w:rsid w:val="00AD150E"/>
    <w:rsid w:val="00AD6C7A"/>
    <w:rsid w:val="00B43A5A"/>
    <w:rsid w:val="00B6554F"/>
    <w:rsid w:val="00B677C4"/>
    <w:rsid w:val="00B731BB"/>
    <w:rsid w:val="00BC4DF9"/>
    <w:rsid w:val="00BD40E0"/>
    <w:rsid w:val="00BD41FA"/>
    <w:rsid w:val="00BD56FA"/>
    <w:rsid w:val="00BE0321"/>
    <w:rsid w:val="00C04405"/>
    <w:rsid w:val="00C11E37"/>
    <w:rsid w:val="00C11FFF"/>
    <w:rsid w:val="00C1235A"/>
    <w:rsid w:val="00C27B97"/>
    <w:rsid w:val="00C328C5"/>
    <w:rsid w:val="00C53C2C"/>
    <w:rsid w:val="00C61FEB"/>
    <w:rsid w:val="00C80838"/>
    <w:rsid w:val="00C867D6"/>
    <w:rsid w:val="00CB60FB"/>
    <w:rsid w:val="00CD0955"/>
    <w:rsid w:val="00D23276"/>
    <w:rsid w:val="00D239DC"/>
    <w:rsid w:val="00D3292C"/>
    <w:rsid w:val="00D50B7F"/>
    <w:rsid w:val="00DC34E0"/>
    <w:rsid w:val="00DC4D37"/>
    <w:rsid w:val="00DD15E1"/>
    <w:rsid w:val="00E432CD"/>
    <w:rsid w:val="00E5338B"/>
    <w:rsid w:val="00EA0C47"/>
    <w:rsid w:val="00EA230E"/>
    <w:rsid w:val="00EB0F3F"/>
    <w:rsid w:val="00EC1310"/>
    <w:rsid w:val="00EC75EA"/>
    <w:rsid w:val="00EE5C87"/>
    <w:rsid w:val="00EE634E"/>
    <w:rsid w:val="00F101C5"/>
    <w:rsid w:val="00F95402"/>
    <w:rsid w:val="00F97BAC"/>
    <w:rsid w:val="00FA1162"/>
    <w:rsid w:val="00FD0EAD"/>
    <w:rsid w:val="00FD2274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00B5B"/>
  <w15:docId w15:val="{D51A7810-7CFA-4DA9-A323-DE8F3B23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A59"/>
    <w:pPr>
      <w:spacing w:line="508" w:lineRule="exact"/>
    </w:pPr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54" w:lineRule="exact"/>
    </w:pPr>
  </w:style>
  <w:style w:type="paragraph" w:customStyle="1" w:styleId="15Spacing">
    <w:name w:val="1.5 Spacing"/>
    <w:basedOn w:val="Normal"/>
    <w:pPr>
      <w:spacing w:line="38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468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480" w:lineRule="exact"/>
      <w:ind w:left="2160" w:hanging="2160"/>
    </w:pPr>
  </w:style>
  <w:style w:type="character" w:customStyle="1" w:styleId="FooterChar">
    <w:name w:val="Footer Char"/>
    <w:basedOn w:val="DefaultParagraphFont"/>
    <w:link w:val="Footer"/>
    <w:uiPriority w:val="99"/>
    <w:rsid w:val="00CB60FB"/>
    <w:rPr>
      <w:rFonts w:ascii="Courier" w:hAnsi="Courier"/>
      <w:sz w:val="24"/>
    </w:rPr>
  </w:style>
  <w:style w:type="paragraph" w:customStyle="1" w:styleId="0Sac">
    <w:name w:val="0 Sac"/>
    <w:basedOn w:val="Normal"/>
    <w:link w:val="0SacChar"/>
    <w:qFormat/>
    <w:rsid w:val="00C11E37"/>
    <w:pPr>
      <w:widowControl w:val="0"/>
      <w:spacing w:line="480" w:lineRule="auto"/>
      <w:contextualSpacing/>
    </w:pPr>
    <w:rPr>
      <w:rFonts w:ascii="Arial" w:eastAsia="Calibri" w:hAnsi="Arial" w:cs="Arial"/>
      <w:szCs w:val="24"/>
      <w:lang w:bidi="he-IL"/>
    </w:rPr>
  </w:style>
  <w:style w:type="character" w:customStyle="1" w:styleId="0SacChar">
    <w:name w:val="0 Sac Char"/>
    <w:link w:val="0Sac"/>
    <w:rsid w:val="00C11E37"/>
    <w:rPr>
      <w:rFonts w:ascii="Arial" w:eastAsia="Calibri" w:hAnsi="Arial" w:cs="Arial"/>
      <w:sz w:val="24"/>
      <w:szCs w:val="24"/>
      <w:lang w:bidi="he-IL"/>
    </w:rPr>
  </w:style>
  <w:style w:type="table" w:styleId="TableGrid">
    <w:name w:val="Table Grid"/>
    <w:basedOn w:val="TableNormal"/>
    <w:rsid w:val="006E35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5E0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6E35E0"/>
  </w:style>
  <w:style w:type="character" w:customStyle="1" w:styleId="HeaderChar">
    <w:name w:val="Header Char"/>
    <w:basedOn w:val="DefaultParagraphFont"/>
    <w:link w:val="Header"/>
    <w:rsid w:val="00006406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ylisM\OneDrive%20-%20District%20Attorney's%20Office\Transcriptions\Tape%20Transcrip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E841F-8C50-4D89-97B1-F9D6EB77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Tape Transcription</Template>
  <TotalTime>81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</vt:lpstr>
    </vt:vector>
  </TitlesOfParts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</dc:title>
  <dc:subject/>
  <dc:creator>Baylis. Mercy (DA)</dc:creator>
  <cp:keywords/>
  <cp:lastModifiedBy>Microsoft account</cp:lastModifiedBy>
  <cp:revision>5</cp:revision>
  <cp:lastPrinted>2023-07-19T15:53:00Z</cp:lastPrinted>
  <dcterms:created xsi:type="dcterms:W3CDTF">2023-07-19T14:33:00Z</dcterms:created>
  <dcterms:modified xsi:type="dcterms:W3CDTF">2023-07-19T15:54:00Z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fferentFirstPage">
    <vt:lpwstr>False</vt:lpwstr>
  </property>
</Properties>
</file>